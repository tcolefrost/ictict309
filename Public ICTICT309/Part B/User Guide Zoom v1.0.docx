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30737589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14:paraId="274FB39D" w14:textId="77777777" w:rsidR="00F03EAD" w:rsidRDefault="00F03EAD"/>
        <w:p w14:paraId="64692C5E" w14:textId="398EC82F" w:rsidR="0069713F" w:rsidRPr="0069713F" w:rsidRDefault="00F03EAD" w:rsidP="0069713F">
          <w:pPr>
            <w:spacing w:after="160"/>
            <w:rPr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7C999910" wp14:editId="22D1EAC1">
                    <wp:extent cx="4686300" cy="6720840"/>
                    <wp:effectExtent l="0" t="0" r="0" b="2540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348027" w14:textId="3606D0C9" w:rsidR="00F03EAD" w:rsidRDefault="0089758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37BF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Zoom 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User </w:t>
                                    </w:r>
                                    <w:r w:rsidR="0069713F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G</w:t>
                                    </w:r>
                                    <w:r w:rsidR="00F03EA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7253AB4" w14:textId="77777777" w:rsidR="00F03EAD" w:rsidRDefault="00E1626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Murray tafe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A49B966" w14:textId="77777777" w:rsidR="00F03EAD" w:rsidRPr="00180BA1" w:rsidRDefault="00F03EA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180BA1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Tyler Cole-Frost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inline>
                </w:drawing>
              </mc:Choice>
              <mc:Fallback xmlns:oel="http://schemas.microsoft.com/office/2019/extlst">
                <w:pict>
                  <v:shapetype w14:anchorId="7C9999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width:369pt;height:52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" filled="f" stroked="f" strokeweight=".5pt">
                    <v:textbox style="mso-fit-shape-to-text:t" inset="0,0,0,0">
                      <w:txbxContent>
                        <w:p w14:paraId="36348027" w14:textId="3606D0C9" w:rsidR="00F03EA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37BF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Zoom 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User </w:t>
                              </w:r>
                              <w:r w:rsidR="0069713F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G</w:t>
                              </w:r>
                              <w:r w:rsidR="00F03EA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7253AB4" w14:textId="77777777" w:rsidR="00F03EAD" w:rsidRDefault="00E1626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Murray tafe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A49B966" w14:textId="77777777" w:rsidR="00F03EAD" w:rsidRPr="00180BA1" w:rsidRDefault="00F03EA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180BA1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Tyler Cole-Frost</w:t>
                              </w:r>
                            </w:p>
                          </w:sdtContent>
                        </w:sdt>
                      </w:txbxContent>
                    </v:textbox>
                    <w10:anchorlock/>
                  </v:shape>
                </w:pict>
              </mc:Fallback>
            </mc:AlternateContent>
          </w:r>
          <w:r>
            <w:rPr>
              <w:sz w:val="40"/>
              <w:szCs w:val="40"/>
            </w:rP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en-AU"/>
        </w:rPr>
        <w:id w:val="6496392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6F9AA0" w14:textId="5CB7D467" w:rsidR="00AA7652" w:rsidRDefault="00AA7652" w:rsidP="00AA7652">
          <w:pPr>
            <w:pStyle w:val="TOCHeading"/>
            <w:numPr>
              <w:ilvl w:val="0"/>
              <w:numId w:val="0"/>
            </w:numPr>
            <w:ind w:left="432"/>
          </w:pPr>
          <w:r>
            <w:t>Table of Contents</w:t>
          </w:r>
        </w:p>
        <w:p w14:paraId="06499FE6" w14:textId="72C2D70C" w:rsidR="00766FA7" w:rsidRDefault="00AA765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106604" w:history="1">
            <w:r w:rsidR="00766FA7" w:rsidRPr="002712B4">
              <w:rPr>
                <w:rStyle w:val="Hyperlink"/>
                <w:noProof/>
              </w:rPr>
              <w:t>1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Product overview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_Toc148106604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2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5187ED6E" w14:textId="62F35CB1" w:rsidR="00766FA7" w:rsidRDefault="0089758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05" w:history="1">
            <w:r w:rsidR="00766FA7" w:rsidRPr="002712B4">
              <w:rPr>
                <w:rStyle w:val="Hyperlink"/>
                <w:noProof/>
              </w:rPr>
              <w:t>2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Getting started guide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_Toc148106605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3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66AC7B9C" w14:textId="2DEEE6B8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6" w:history="1">
            <w:r w:rsidR="00766FA7" w:rsidRPr="002712B4">
              <w:rPr>
                <w:rStyle w:val="Hyperlink"/>
              </w:rPr>
              <w:t>2.1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Account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_Toc148106606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3</w:t>
            </w:r>
            <w:r w:rsidR="00766FA7">
              <w:rPr>
                <w:webHidden/>
              </w:rPr>
              <w:fldChar w:fldCharType="end"/>
            </w:r>
          </w:hyperlink>
        </w:p>
        <w:p w14:paraId="020F0A09" w14:textId="5363CA08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7" w:history="1">
            <w:r w:rsidR="00766FA7" w:rsidRPr="002712B4">
              <w:rPr>
                <w:rStyle w:val="Hyperlink"/>
              </w:rPr>
              <w:t>2.2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Minimum hardware and software requirements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_Toc148106607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3</w:t>
            </w:r>
            <w:r w:rsidR="00766FA7">
              <w:rPr>
                <w:webHidden/>
              </w:rPr>
              <w:fldChar w:fldCharType="end"/>
            </w:r>
          </w:hyperlink>
        </w:p>
        <w:p w14:paraId="1600A023" w14:textId="35D8B7CB" w:rsidR="00766FA7" w:rsidRDefault="0089758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08" w:history="1">
            <w:r w:rsidR="00766FA7" w:rsidRPr="002712B4">
              <w:rPr>
                <w:rStyle w:val="Hyperlink"/>
                <w:noProof/>
              </w:rPr>
              <w:t>3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Installation guide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_Toc148106608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4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310C2048" w14:textId="31698681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09" w:history="1">
            <w:r w:rsidR="00766FA7" w:rsidRPr="002712B4">
              <w:rPr>
                <w:rStyle w:val="Hyperlink"/>
              </w:rPr>
              <w:t>3.1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How to download the Zoom desktop Client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_Toc148106609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4</w:t>
            </w:r>
            <w:r w:rsidR="00766FA7">
              <w:rPr>
                <w:webHidden/>
              </w:rPr>
              <w:fldChar w:fldCharType="end"/>
            </w:r>
          </w:hyperlink>
        </w:p>
        <w:p w14:paraId="393F322A" w14:textId="15678271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0" w:history="1">
            <w:r w:rsidR="00766FA7" w:rsidRPr="002712B4">
              <w:rPr>
                <w:rStyle w:val="Hyperlink"/>
              </w:rPr>
              <w:t>3.2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How to download the Zoom iOS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_Toc148106610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5</w:t>
            </w:r>
            <w:r w:rsidR="00766FA7">
              <w:rPr>
                <w:webHidden/>
              </w:rPr>
              <w:fldChar w:fldCharType="end"/>
            </w:r>
          </w:hyperlink>
        </w:p>
        <w:p w14:paraId="48743E17" w14:textId="29F94A14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1" w:history="1">
            <w:r w:rsidR="00766FA7" w:rsidRPr="002712B4">
              <w:rPr>
                <w:rStyle w:val="Hyperlink"/>
              </w:rPr>
              <w:t>3.3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How to download the Zoom Android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_Toc148106611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6</w:t>
            </w:r>
            <w:r w:rsidR="00766FA7">
              <w:rPr>
                <w:webHidden/>
              </w:rPr>
              <w:fldChar w:fldCharType="end"/>
            </w:r>
          </w:hyperlink>
        </w:p>
        <w:p w14:paraId="2E7EC11D" w14:textId="31D01C07" w:rsidR="00766FA7" w:rsidRDefault="0089758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2" w:history="1">
            <w:r w:rsidR="00766FA7" w:rsidRPr="002712B4">
              <w:rPr>
                <w:rStyle w:val="Hyperlink"/>
                <w:noProof/>
              </w:rPr>
              <w:t>4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Safe use of the product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_Toc148106612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7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4FC33752" w14:textId="4EFB5A80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3" w:history="1">
            <w:r w:rsidR="00766FA7" w:rsidRPr="002712B4">
              <w:rPr>
                <w:rStyle w:val="Hyperlink"/>
              </w:rPr>
              <w:t>4.1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Security at Zoom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_Toc148106613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7</w:t>
            </w:r>
            <w:r w:rsidR="00766FA7">
              <w:rPr>
                <w:webHidden/>
              </w:rPr>
              <w:fldChar w:fldCharType="end"/>
            </w:r>
          </w:hyperlink>
        </w:p>
        <w:p w14:paraId="0F2E3110" w14:textId="48C2A095" w:rsidR="00766FA7" w:rsidRDefault="0089758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4" w:history="1">
            <w:r w:rsidR="00766FA7" w:rsidRPr="002712B4">
              <w:rPr>
                <w:rStyle w:val="Hyperlink"/>
                <w:noProof/>
              </w:rPr>
              <w:t>5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Major features and functions of the product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_Toc148106614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8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7A1CF858" w14:textId="0BEFB772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5" w:history="1">
            <w:r w:rsidR="00766FA7" w:rsidRPr="002712B4">
              <w:rPr>
                <w:rStyle w:val="Hyperlink"/>
              </w:rPr>
              <w:t>5.1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Video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_Toc148106615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8</w:t>
            </w:r>
            <w:r w:rsidR="00766FA7">
              <w:rPr>
                <w:webHidden/>
              </w:rPr>
              <w:fldChar w:fldCharType="end"/>
            </w:r>
          </w:hyperlink>
        </w:p>
        <w:p w14:paraId="44703763" w14:textId="37E7EEEE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6" w:history="1">
            <w:r w:rsidR="00766FA7" w:rsidRPr="002712B4">
              <w:rPr>
                <w:rStyle w:val="Hyperlink"/>
              </w:rPr>
              <w:t>5.2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Audio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_Toc148106616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9</w:t>
            </w:r>
            <w:r w:rsidR="00766FA7">
              <w:rPr>
                <w:webHidden/>
              </w:rPr>
              <w:fldChar w:fldCharType="end"/>
            </w:r>
          </w:hyperlink>
        </w:p>
        <w:p w14:paraId="2009AEB4" w14:textId="1E9E1F86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17" w:history="1">
            <w:r w:rsidR="00766FA7" w:rsidRPr="002712B4">
              <w:rPr>
                <w:rStyle w:val="Hyperlink"/>
              </w:rPr>
              <w:t>5.3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Screen Sharing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_Toc148106617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10</w:t>
            </w:r>
            <w:r w:rsidR="00766FA7">
              <w:rPr>
                <w:webHidden/>
              </w:rPr>
              <w:fldChar w:fldCharType="end"/>
            </w:r>
          </w:hyperlink>
        </w:p>
        <w:p w14:paraId="2E7FEBC9" w14:textId="225EBA2D" w:rsidR="00766FA7" w:rsidRDefault="0089758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8" w:history="1">
            <w:r w:rsidR="00766FA7" w:rsidRPr="002712B4">
              <w:rPr>
                <w:rStyle w:val="Hyperlink"/>
                <w:noProof/>
              </w:rPr>
              <w:t>6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Error messages and troubleshooting guide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_Toc148106618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11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7C8540ED" w14:textId="347AA5F5" w:rsidR="00766FA7" w:rsidRDefault="0089758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19" w:history="1">
            <w:r w:rsidR="00766FA7" w:rsidRPr="002712B4">
              <w:rPr>
                <w:rStyle w:val="Hyperlink"/>
                <w:noProof/>
              </w:rPr>
              <w:t>7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Product Developer contact information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_Toc148106619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13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1F18CC2B" w14:textId="2EA5E171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0" w:history="1">
            <w:r w:rsidR="00766FA7" w:rsidRPr="002712B4">
              <w:rPr>
                <w:rStyle w:val="Hyperlink"/>
              </w:rPr>
              <w:t>7.1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Zoom Plans and Support Options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_Toc148106620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155D6211" w14:textId="2F0BCDC1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1" w:history="1">
            <w:r w:rsidR="00766FA7" w:rsidRPr="002712B4">
              <w:rPr>
                <w:rStyle w:val="Hyperlink"/>
              </w:rPr>
              <w:t>7.2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Phone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_Toc148106621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3A87F4DA" w14:textId="56FC59DB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2" w:history="1">
            <w:r w:rsidR="00766FA7" w:rsidRPr="002712B4">
              <w:rPr>
                <w:rStyle w:val="Hyperlink"/>
              </w:rPr>
              <w:t>7.3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Premier Support Plans and Contact Options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_Toc148106622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0CC91E66" w14:textId="23A0AE65" w:rsidR="00766FA7" w:rsidRDefault="0089758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en-AU"/>
              <w14:ligatures w14:val="standardContextual"/>
            </w:rPr>
          </w:pPr>
          <w:hyperlink w:anchor="_Toc148106623" w:history="1">
            <w:r w:rsidR="00766FA7" w:rsidRPr="002712B4">
              <w:rPr>
                <w:rStyle w:val="Hyperlink"/>
                <w:noProof/>
              </w:rPr>
              <w:t>8</w:t>
            </w:r>
            <w:r w:rsidR="00766FA7">
              <w:rPr>
                <w:rFonts w:asciiTheme="minorHAnsi" w:eastAsiaTheme="minorEastAsia" w:hAnsiTheme="minorHAnsi"/>
                <w:noProof/>
                <w:kern w:val="2"/>
                <w:sz w:val="22"/>
                <w:lang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  <w:noProof/>
              </w:rPr>
              <w:t>Document version control and approval information.</w:t>
            </w:r>
            <w:r w:rsidR="00766FA7">
              <w:rPr>
                <w:noProof/>
                <w:webHidden/>
              </w:rPr>
              <w:tab/>
            </w:r>
            <w:r w:rsidR="00766FA7">
              <w:rPr>
                <w:noProof/>
                <w:webHidden/>
              </w:rPr>
              <w:fldChar w:fldCharType="begin"/>
            </w:r>
            <w:r w:rsidR="00766FA7">
              <w:rPr>
                <w:noProof/>
                <w:webHidden/>
              </w:rPr>
              <w:instrText xml:space="preserve"> PAGEREF _Toc148106623 \h </w:instrText>
            </w:r>
            <w:r w:rsidR="00766FA7">
              <w:rPr>
                <w:noProof/>
                <w:webHidden/>
              </w:rPr>
            </w:r>
            <w:r w:rsidR="00766FA7">
              <w:rPr>
                <w:noProof/>
                <w:webHidden/>
              </w:rPr>
              <w:fldChar w:fldCharType="separate"/>
            </w:r>
            <w:r w:rsidR="00766FA7">
              <w:rPr>
                <w:noProof/>
                <w:webHidden/>
              </w:rPr>
              <w:t>13</w:t>
            </w:r>
            <w:r w:rsidR="00766FA7">
              <w:rPr>
                <w:noProof/>
                <w:webHidden/>
              </w:rPr>
              <w:fldChar w:fldCharType="end"/>
            </w:r>
          </w:hyperlink>
        </w:p>
        <w:p w14:paraId="1A9FE24F" w14:textId="72DCBDB2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4" w:history="1">
            <w:r w:rsidR="00766FA7" w:rsidRPr="002712B4">
              <w:rPr>
                <w:rStyle w:val="Hyperlink"/>
              </w:rPr>
              <w:t>8.1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Document version control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_Toc148106624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02B9AD78" w14:textId="038A8D9E" w:rsidR="00766FA7" w:rsidRDefault="00897585">
          <w:pPr>
            <w:pStyle w:val="TOC2"/>
            <w:rPr>
              <w:rFonts w:cstheme="minorBidi"/>
              <w:kern w:val="2"/>
              <w:lang w:val="en-AU" w:eastAsia="en-AU"/>
              <w14:ligatures w14:val="standardContextual"/>
            </w:rPr>
          </w:pPr>
          <w:hyperlink w:anchor="_Toc148106625" w:history="1">
            <w:r w:rsidR="00766FA7" w:rsidRPr="002712B4">
              <w:rPr>
                <w:rStyle w:val="Hyperlink"/>
              </w:rPr>
              <w:t>8.2</w:t>
            </w:r>
            <w:r w:rsidR="00766FA7">
              <w:rPr>
                <w:rFonts w:cstheme="minorBidi"/>
                <w:kern w:val="2"/>
                <w:lang w:val="en-AU" w:eastAsia="en-AU"/>
                <w14:ligatures w14:val="standardContextual"/>
              </w:rPr>
              <w:tab/>
            </w:r>
            <w:r w:rsidR="00766FA7" w:rsidRPr="002712B4">
              <w:rPr>
                <w:rStyle w:val="Hyperlink"/>
              </w:rPr>
              <w:t>Approval information</w:t>
            </w:r>
            <w:r w:rsidR="00766FA7">
              <w:rPr>
                <w:webHidden/>
              </w:rPr>
              <w:tab/>
            </w:r>
            <w:r w:rsidR="00766FA7">
              <w:rPr>
                <w:webHidden/>
              </w:rPr>
              <w:fldChar w:fldCharType="begin"/>
            </w:r>
            <w:r w:rsidR="00766FA7">
              <w:rPr>
                <w:webHidden/>
              </w:rPr>
              <w:instrText xml:space="preserve"> PAGEREF _Toc148106625 \h </w:instrText>
            </w:r>
            <w:r w:rsidR="00766FA7">
              <w:rPr>
                <w:webHidden/>
              </w:rPr>
            </w:r>
            <w:r w:rsidR="00766FA7">
              <w:rPr>
                <w:webHidden/>
              </w:rPr>
              <w:fldChar w:fldCharType="separate"/>
            </w:r>
            <w:r w:rsidR="00766FA7">
              <w:rPr>
                <w:webHidden/>
              </w:rPr>
              <w:t>13</w:t>
            </w:r>
            <w:r w:rsidR="00766FA7">
              <w:rPr>
                <w:webHidden/>
              </w:rPr>
              <w:fldChar w:fldCharType="end"/>
            </w:r>
          </w:hyperlink>
        </w:p>
        <w:p w14:paraId="1D8BD10E" w14:textId="284093FC" w:rsidR="00AA7652" w:rsidRDefault="00AA7652">
          <w:r>
            <w:rPr>
              <w:b/>
              <w:bCs/>
              <w:noProof/>
            </w:rPr>
            <w:fldChar w:fldCharType="end"/>
          </w:r>
        </w:p>
      </w:sdtContent>
    </w:sdt>
    <w:p w14:paraId="022CA086" w14:textId="77777777" w:rsidR="00C817B2" w:rsidRDefault="00C817B2"/>
    <w:p w14:paraId="0516E576" w14:textId="77777777" w:rsidR="00C817B2" w:rsidRDefault="00C817B2"/>
    <w:p w14:paraId="63BB6AB5" w14:textId="77777777" w:rsidR="00F00CF0" w:rsidRDefault="00F00CF0">
      <w:pPr>
        <w:spacing w:after="160"/>
      </w:pPr>
    </w:p>
    <w:p w14:paraId="2C65A118" w14:textId="77777777" w:rsidR="00F00CF0" w:rsidRDefault="00F00CF0">
      <w:pPr>
        <w:spacing w:after="160"/>
      </w:pPr>
    </w:p>
    <w:p w14:paraId="5A6D9CDC" w14:textId="742B6B14" w:rsidR="00C817B2" w:rsidRDefault="00C817B2">
      <w:pPr>
        <w:spacing w:after="160"/>
      </w:pPr>
      <w:r>
        <w:br w:type="page"/>
      </w:r>
    </w:p>
    <w:p w14:paraId="1870B43F" w14:textId="3A7C02B1" w:rsidR="00305231" w:rsidRPr="00305231" w:rsidRDefault="007D5BD5" w:rsidP="007D5BD5">
      <w:pPr>
        <w:pStyle w:val="Heading1"/>
      </w:pPr>
      <w:bookmarkStart w:id="0" w:name="_Toc148106604"/>
      <w:r>
        <w:lastRenderedPageBreak/>
        <w:t>Product overview</w:t>
      </w:r>
      <w:bookmarkEnd w:id="0"/>
    </w:p>
    <w:p w14:paraId="4C4584D2" w14:textId="77777777" w:rsidR="007D5BD5" w:rsidRPr="00FF17BB" w:rsidRDefault="007D5BD5" w:rsidP="007D5BD5">
      <w:pPr>
        <w:rPr>
          <w:sz w:val="28"/>
          <w:szCs w:val="24"/>
        </w:rPr>
      </w:pPr>
    </w:p>
    <w:p w14:paraId="535C7825" w14:textId="7FFA9C2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is an all-in-one intelligent collaboration platform that makes connecting easier, more immersive, and more dynamic for businesses and individuals. </w:t>
      </w:r>
    </w:p>
    <w:p w14:paraId="6FF0170B" w14:textId="77777777" w:rsidR="007D5BD5" w:rsidRPr="00FF17BB" w:rsidRDefault="007D5BD5" w:rsidP="007D5BD5">
      <w:pPr>
        <w:rPr>
          <w:sz w:val="28"/>
          <w:szCs w:val="24"/>
        </w:rPr>
      </w:pPr>
    </w:p>
    <w:p w14:paraId="3FFE97D2" w14:textId="77777777" w:rsidR="007D5BD5" w:rsidRPr="00FF17BB" w:rsidRDefault="007D5BD5" w:rsidP="007D5BD5">
      <w:pPr>
        <w:rPr>
          <w:sz w:val="28"/>
          <w:szCs w:val="24"/>
        </w:rPr>
      </w:pPr>
    </w:p>
    <w:p w14:paraId="33505490" w14:textId="430DAD92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technology puts people at the </w:t>
      </w:r>
      <w:r w:rsidR="00C314F3" w:rsidRPr="00FF17BB">
        <w:rPr>
          <w:sz w:val="28"/>
          <w:szCs w:val="24"/>
        </w:rPr>
        <w:t>centre</w:t>
      </w:r>
      <w:r w:rsidRPr="00FF17BB">
        <w:rPr>
          <w:sz w:val="28"/>
          <w:szCs w:val="24"/>
        </w:rPr>
        <w:t xml:space="preserve">, enabling meaningful connections, facilitating modern collaboration, and driving human innovation through solutions like team chat, phone, meetings, omnichannel cloud contact </w:t>
      </w:r>
      <w:r w:rsidR="00C314F3" w:rsidRPr="00FF17BB">
        <w:rPr>
          <w:sz w:val="28"/>
          <w:szCs w:val="24"/>
        </w:rPr>
        <w:t>centre</w:t>
      </w:r>
      <w:r w:rsidRPr="00FF17BB">
        <w:rPr>
          <w:sz w:val="28"/>
          <w:szCs w:val="24"/>
        </w:rPr>
        <w:t xml:space="preserve">, smart recordings, whiteboard, and more, in one offering. </w:t>
      </w:r>
    </w:p>
    <w:p w14:paraId="5785ADC3" w14:textId="77777777" w:rsidR="007D5BD5" w:rsidRPr="00FF17BB" w:rsidRDefault="007D5BD5" w:rsidP="007D5BD5">
      <w:pPr>
        <w:rPr>
          <w:sz w:val="28"/>
          <w:szCs w:val="24"/>
        </w:rPr>
      </w:pPr>
    </w:p>
    <w:p w14:paraId="2AA122AA" w14:textId="77777777" w:rsidR="001C15B0" w:rsidRDefault="001C15B0" w:rsidP="007D5BD5">
      <w:pPr>
        <w:rPr>
          <w:sz w:val="28"/>
          <w:szCs w:val="24"/>
        </w:rPr>
      </w:pPr>
    </w:p>
    <w:p w14:paraId="3244A564" w14:textId="4B4B8103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Founded in 2011, </w:t>
      </w:r>
    </w:p>
    <w:p w14:paraId="6C8E38CE" w14:textId="77777777" w:rsidR="007D5BD5" w:rsidRPr="00FF17BB" w:rsidRDefault="007D5BD5" w:rsidP="007D5BD5">
      <w:pPr>
        <w:rPr>
          <w:sz w:val="28"/>
          <w:szCs w:val="24"/>
        </w:rPr>
      </w:pPr>
    </w:p>
    <w:p w14:paraId="5AA286A3" w14:textId="0E89B2DD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 xml:space="preserve">Zoom is publicly traded (NASDAQ:ZM) </w:t>
      </w:r>
    </w:p>
    <w:p w14:paraId="281413B4" w14:textId="77777777" w:rsidR="007D5BD5" w:rsidRPr="00FF17BB" w:rsidRDefault="007D5BD5" w:rsidP="007D5BD5">
      <w:pPr>
        <w:rPr>
          <w:sz w:val="28"/>
          <w:szCs w:val="24"/>
        </w:rPr>
      </w:pPr>
      <w:r w:rsidRPr="00FF17BB">
        <w:rPr>
          <w:sz w:val="28"/>
          <w:szCs w:val="24"/>
        </w:rPr>
        <w:t>and headquartered in San Jose, California.</w:t>
      </w:r>
    </w:p>
    <w:p w14:paraId="28EB3251" w14:textId="77777777" w:rsidR="007D5BD5" w:rsidRDefault="007D5BD5" w:rsidP="007D5BD5"/>
    <w:p w14:paraId="61F622C4" w14:textId="77777777" w:rsidR="007D5BD5" w:rsidRDefault="007D5BD5" w:rsidP="007D5BD5"/>
    <w:p w14:paraId="3AA0B523" w14:textId="77777777" w:rsidR="007D5BD5" w:rsidRDefault="007D5BD5" w:rsidP="007D5BD5"/>
    <w:p w14:paraId="4251C3D3" w14:textId="77777777" w:rsidR="007D5BD5" w:rsidRDefault="007D5BD5" w:rsidP="007D5BD5"/>
    <w:p w14:paraId="55D253C3" w14:textId="77777777" w:rsidR="007D5BD5" w:rsidRDefault="007D5BD5" w:rsidP="007D5BD5"/>
    <w:p w14:paraId="7A3B149E" w14:textId="77777777" w:rsidR="007D5BD5" w:rsidRDefault="007D5BD5" w:rsidP="007D5BD5"/>
    <w:p w14:paraId="4792E610" w14:textId="77777777" w:rsidR="007D5BD5" w:rsidRDefault="007D5BD5" w:rsidP="007D5BD5"/>
    <w:p w14:paraId="6990C69B" w14:textId="77777777" w:rsidR="007D5BD5" w:rsidRDefault="007D5BD5" w:rsidP="007D5BD5"/>
    <w:p w14:paraId="72201D7E" w14:textId="55186E46" w:rsidR="007D5BD5" w:rsidRDefault="007D5BD5" w:rsidP="007D5BD5"/>
    <w:p w14:paraId="254B44E1" w14:textId="539E3039" w:rsidR="007D5BD5" w:rsidRDefault="007D5BD5" w:rsidP="007D5BD5"/>
    <w:p w14:paraId="76ACD54B" w14:textId="5F7F8F3D" w:rsidR="007D5BD5" w:rsidRDefault="007D5BD5" w:rsidP="007D5BD5"/>
    <w:p w14:paraId="3BA6EDB4" w14:textId="0DF9E45E" w:rsidR="007D5BD5" w:rsidRDefault="007D5BD5" w:rsidP="007D5BD5"/>
    <w:p w14:paraId="46BA92AF" w14:textId="7E9A27AD" w:rsidR="007D5BD5" w:rsidRDefault="007D5BD5" w:rsidP="007D5BD5"/>
    <w:p w14:paraId="7AF10B75" w14:textId="0C519233" w:rsidR="007D5BD5" w:rsidRDefault="007D5BD5" w:rsidP="007D5BD5"/>
    <w:p w14:paraId="30626A65" w14:textId="4A98838D" w:rsidR="007D5BD5" w:rsidRDefault="007D5BD5" w:rsidP="007D5BD5"/>
    <w:p w14:paraId="57FB906A" w14:textId="68E00454" w:rsidR="007D5BD5" w:rsidRDefault="007D5BD5" w:rsidP="007D5BD5"/>
    <w:p w14:paraId="7512F1D7" w14:textId="72D4B173" w:rsidR="007D5BD5" w:rsidRDefault="007D5BD5" w:rsidP="007D5BD5"/>
    <w:p w14:paraId="64A87BCA" w14:textId="2EA1EDB1" w:rsidR="007D5BD5" w:rsidRDefault="007D5BD5" w:rsidP="007D5BD5"/>
    <w:p w14:paraId="15287C11" w14:textId="4D2C46B5" w:rsidR="007D5BD5" w:rsidRDefault="007D5BD5" w:rsidP="007D5BD5"/>
    <w:p w14:paraId="48E4B853" w14:textId="77777777" w:rsidR="00305231" w:rsidRDefault="00305231" w:rsidP="007D5BD5"/>
    <w:p w14:paraId="15A1A80F" w14:textId="77777777" w:rsidR="00305231" w:rsidRDefault="00305231" w:rsidP="007D5BD5"/>
    <w:p w14:paraId="36A15FE0" w14:textId="67E7F136" w:rsidR="007D5BD5" w:rsidRDefault="007D5BD5" w:rsidP="007D5BD5"/>
    <w:p w14:paraId="7A066EEB" w14:textId="77777777" w:rsidR="007D5BD5" w:rsidRPr="00AA7652" w:rsidRDefault="007D5BD5" w:rsidP="007D5BD5"/>
    <w:p w14:paraId="288B2685" w14:textId="5BD2C919" w:rsidR="00AA7652" w:rsidRDefault="00F8093A" w:rsidP="00AA7652">
      <w:pPr>
        <w:pStyle w:val="Heading1"/>
      </w:pPr>
      <w:r>
        <w:lastRenderedPageBreak/>
        <w:fldChar w:fldCharType="begin"/>
      </w:r>
      <w:r>
        <w:instrText xml:space="preserve"> TOC \h \z \c "Figure" </w:instrText>
      </w:r>
      <w:r>
        <w:fldChar w:fldCharType="separate"/>
      </w:r>
      <w:bookmarkStart w:id="1" w:name="_Toc148106605"/>
      <w:r w:rsidR="00AA7652">
        <w:t>Getting started guide</w:t>
      </w:r>
      <w:bookmarkEnd w:id="1"/>
    </w:p>
    <w:p w14:paraId="4079B9CB" w14:textId="276125A3" w:rsidR="00BA6B24" w:rsidRDefault="00BA6B24" w:rsidP="00BA6B24"/>
    <w:p w14:paraId="54EDB1AF" w14:textId="5C63E140" w:rsidR="00BA6B24" w:rsidRPr="00BA6B24" w:rsidRDefault="00BA6B24" w:rsidP="00BA6B24">
      <w:pPr>
        <w:pStyle w:val="Heading2"/>
      </w:pPr>
      <w:bookmarkStart w:id="2" w:name="_Toc148106606"/>
      <w:r>
        <w:t>Account</w:t>
      </w:r>
      <w:bookmarkEnd w:id="2"/>
    </w:p>
    <w:p w14:paraId="50BBCF59" w14:textId="77777777" w:rsidR="00BA6B24" w:rsidRPr="00BA6B24" w:rsidRDefault="00BA6B24" w:rsidP="00BA6B24"/>
    <w:p w14:paraId="4BBB8341" w14:textId="7F0C6593" w:rsidR="00BA6B24" w:rsidRPr="00975FEF" w:rsidRDefault="00BA6B24" w:rsidP="00FF17BB">
      <w:r w:rsidRPr="00975FEF">
        <w:t xml:space="preserve">Create your own </w:t>
      </w:r>
      <w:r w:rsidR="00C314F3" w:rsidRPr="00975FEF">
        <w:t>account.</w:t>
      </w:r>
    </w:p>
    <w:p w14:paraId="73A72ADA" w14:textId="77777777" w:rsidR="00BA6B24" w:rsidRDefault="00BA6B24" w:rsidP="00FF17BB">
      <w:pPr>
        <w:rPr>
          <w:color w:val="414155"/>
        </w:rPr>
      </w:pPr>
      <w:r w:rsidRPr="00975FEF">
        <w:rPr>
          <w:color w:val="414155"/>
        </w:rPr>
        <w:t>To sign up for your own free account, visit the </w:t>
      </w:r>
      <w:hyperlink r:id="rId9" w:tgtFrame="_blank" w:history="1">
        <w:r w:rsidRPr="00975FEF">
          <w:rPr>
            <w:rStyle w:val="Hyperlink"/>
            <w:rFonts w:cs="Arial"/>
          </w:rPr>
          <w:t>Zoom sign-up page</w:t>
        </w:r>
      </w:hyperlink>
      <w:r w:rsidRPr="00975FEF">
        <w:rPr>
          <w:color w:val="414155"/>
        </w:rPr>
        <w:t> and enter your email address. You will receive an email from Zoom (</w:t>
      </w:r>
      <w:hyperlink r:id="rId10" w:tgtFrame="_blank" w:history="1">
        <w:r w:rsidRPr="00975FEF">
          <w:rPr>
            <w:rStyle w:val="Hyperlink"/>
            <w:rFonts w:cs="Arial"/>
          </w:rPr>
          <w:t>no-reply@zoom.us</w:t>
        </w:r>
      </w:hyperlink>
      <w:r w:rsidRPr="00975FEF">
        <w:rPr>
          <w:color w:val="414155"/>
        </w:rPr>
        <w:t>). In this email, click</w:t>
      </w:r>
      <w:r w:rsidRPr="00975FEF">
        <w:rPr>
          <w:rStyle w:val="Strong"/>
          <w:rFonts w:cs="Arial"/>
          <w:color w:val="414155"/>
        </w:rPr>
        <w:t> Activate Account</w:t>
      </w:r>
      <w:r w:rsidRPr="00975FEF">
        <w:rPr>
          <w:color w:val="414155"/>
        </w:rPr>
        <w:t>.</w:t>
      </w:r>
    </w:p>
    <w:p w14:paraId="3496FD3C" w14:textId="77777777" w:rsidR="001C15B0" w:rsidRPr="00975FEF" w:rsidRDefault="001C15B0" w:rsidP="00FF17BB">
      <w:pPr>
        <w:rPr>
          <w:color w:val="414155"/>
        </w:rPr>
      </w:pPr>
    </w:p>
    <w:p w14:paraId="1DC85E80" w14:textId="1359B375" w:rsidR="00BA6B24" w:rsidRPr="00975FEF" w:rsidRDefault="00BA6B24" w:rsidP="00BA6B24">
      <w:pPr>
        <w:rPr>
          <w:rFonts w:cs="Arial"/>
          <w:sz w:val="27"/>
        </w:rPr>
      </w:pPr>
      <w:r w:rsidRPr="00975FEF">
        <w:rPr>
          <w:rFonts w:cs="Arial"/>
        </w:rPr>
        <w:t xml:space="preserve">Join an existing </w:t>
      </w:r>
      <w:r w:rsidR="0019075D" w:rsidRPr="00975FEF">
        <w:rPr>
          <w:rFonts w:cs="Arial"/>
        </w:rPr>
        <w:t>account.</w:t>
      </w:r>
    </w:p>
    <w:p w14:paraId="29CCD3D0" w14:textId="31E6A775" w:rsidR="00BA6B24" w:rsidRPr="00975FEF" w:rsidRDefault="00BA6B24" w:rsidP="00BA6B24">
      <w:pPr>
        <w:pStyle w:val="NormalWeb"/>
        <w:shd w:val="clear" w:color="auto" w:fill="FFFFFF"/>
        <w:spacing w:before="0" w:beforeAutospacing="0" w:line="300" w:lineRule="atLeast"/>
        <w:rPr>
          <w:rFonts w:ascii="Arial" w:hAnsi="Arial" w:cs="Arial"/>
          <w:color w:val="414155"/>
        </w:rPr>
      </w:pPr>
      <w:r w:rsidRPr="00975FEF">
        <w:rPr>
          <w:rFonts w:ascii="Arial" w:hAnsi="Arial" w:cs="Arial"/>
          <w:color w:val="414155"/>
        </w:rPr>
        <w:t>If you are being invited to an existing account, you will receive an email from Zoom (</w:t>
      </w:r>
      <w:hyperlink r:id="rId11" w:history="1">
        <w:r w:rsidRPr="00975FEF">
          <w:rPr>
            <w:rStyle w:val="Hyperlink"/>
            <w:rFonts w:ascii="Arial" w:eastAsiaTheme="majorEastAsia" w:hAnsi="Arial" w:cs="Arial"/>
          </w:rPr>
          <w:t>no-reply@zoom.us</w:t>
        </w:r>
      </w:hyperlink>
      <w:r w:rsidRPr="00975FEF">
        <w:rPr>
          <w:rFonts w:ascii="Arial" w:hAnsi="Arial" w:cs="Arial"/>
          <w:color w:val="414155"/>
        </w:rPr>
        <w:t>). Once you receive this email, click </w:t>
      </w:r>
      <w:r w:rsidRPr="00975FEF">
        <w:rPr>
          <w:rStyle w:val="Strong"/>
          <w:rFonts w:ascii="Arial" w:hAnsi="Arial" w:cs="Arial"/>
          <w:color w:val="414155"/>
        </w:rPr>
        <w:t>Accept the Request</w:t>
      </w:r>
      <w:r w:rsidRPr="00975FEF">
        <w:rPr>
          <w:rFonts w:ascii="Arial" w:hAnsi="Arial" w:cs="Arial"/>
          <w:color w:val="414155"/>
        </w:rPr>
        <w:t>.</w:t>
      </w:r>
    </w:p>
    <w:p w14:paraId="72D78CDD" w14:textId="4AC8D3C5" w:rsidR="00AA7652" w:rsidRDefault="00AA7652" w:rsidP="00AA7652">
      <w:pPr>
        <w:pStyle w:val="Heading2"/>
      </w:pPr>
      <w:bookmarkStart w:id="3" w:name="_Toc148106607"/>
      <w:r w:rsidRPr="00AA7652">
        <w:t>Minimum hardware and software requirements</w:t>
      </w:r>
      <w:bookmarkEnd w:id="3"/>
    </w:p>
    <w:p w14:paraId="0B938F7E" w14:textId="77777777" w:rsidR="00661716" w:rsidRPr="00661716" w:rsidRDefault="00661716" w:rsidP="00661716"/>
    <w:p w14:paraId="4A7F2052" w14:textId="5A802725" w:rsidR="00AA7652" w:rsidRPr="00975FEF" w:rsidRDefault="00AA7652" w:rsidP="00123575">
      <w:pPr>
        <w:rPr>
          <w:rFonts w:cs="Arial"/>
        </w:rPr>
      </w:pPr>
      <w:r w:rsidRPr="00975FEF">
        <w:rPr>
          <w:rFonts w:cs="Arial"/>
        </w:rPr>
        <w:t>System requirements</w:t>
      </w:r>
    </w:p>
    <w:p w14:paraId="22FC4EE0" w14:textId="77777777" w:rsidR="00F00CF0" w:rsidRPr="00975FEF" w:rsidRDefault="00F00CF0" w:rsidP="00AA7652">
      <w:pPr>
        <w:ind w:left="432"/>
        <w:rPr>
          <w:rFonts w:cs="Arial"/>
        </w:rPr>
      </w:pPr>
    </w:p>
    <w:p w14:paraId="0A07D34B" w14:textId="362A8C1C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An internet connection – broadband wired or wireless (3G or 4G/LTE)</w:t>
      </w:r>
    </w:p>
    <w:p w14:paraId="194DD8BA" w14:textId="77777777" w:rsidR="00F00CF0" w:rsidRPr="00975FEF" w:rsidRDefault="00F00CF0" w:rsidP="00F00CF0">
      <w:pPr>
        <w:rPr>
          <w:rFonts w:cs="Arial"/>
        </w:rPr>
      </w:pPr>
    </w:p>
    <w:p w14:paraId="69418E21" w14:textId="1C975245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Speakers and a microphone – built-in, USB plug-in, or wireless Bluetooth</w:t>
      </w:r>
    </w:p>
    <w:p w14:paraId="743BD36A" w14:textId="77777777" w:rsidR="00F00CF0" w:rsidRPr="00975FEF" w:rsidRDefault="00F00CF0" w:rsidP="00F00CF0">
      <w:pPr>
        <w:rPr>
          <w:rFonts w:cs="Arial"/>
        </w:rPr>
      </w:pPr>
    </w:p>
    <w:p w14:paraId="12F67670" w14:textId="77777777" w:rsidR="00AA7652" w:rsidRPr="00975FEF" w:rsidRDefault="00AA7652" w:rsidP="00AA7652">
      <w:pPr>
        <w:numPr>
          <w:ilvl w:val="0"/>
          <w:numId w:val="6"/>
        </w:numPr>
        <w:rPr>
          <w:rFonts w:cs="Arial"/>
        </w:rPr>
      </w:pPr>
      <w:r w:rsidRPr="00975FEF">
        <w:rPr>
          <w:rFonts w:cs="Arial"/>
        </w:rPr>
        <w:t>A webcam or HD webcam - built-in, USB plug-in, or:</w:t>
      </w:r>
    </w:p>
    <w:p w14:paraId="142A5020" w14:textId="77777777" w:rsidR="00AA7652" w:rsidRPr="00975FEF" w:rsidRDefault="00AA7652" w:rsidP="00AA7652">
      <w:pPr>
        <w:numPr>
          <w:ilvl w:val="1"/>
          <w:numId w:val="6"/>
        </w:numPr>
        <w:rPr>
          <w:rFonts w:cs="Arial"/>
        </w:rPr>
      </w:pPr>
      <w:r w:rsidRPr="00975FEF">
        <w:rPr>
          <w:rFonts w:cs="Arial"/>
        </w:rPr>
        <w:t>An HD cam or HD camcorder with a video-capture card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See the list of </w:t>
      </w:r>
      <w:hyperlink r:id="rId12" w:tgtFrame="_self" w:history="1">
        <w:r w:rsidRPr="00975FEF">
          <w:rPr>
            <w:rStyle w:val="Hyperlink"/>
            <w:rFonts w:cs="Arial"/>
          </w:rPr>
          <w:t>supported devices</w:t>
        </w:r>
      </w:hyperlink>
      <w:r w:rsidRPr="00975FEF">
        <w:rPr>
          <w:rFonts w:cs="Arial"/>
        </w:rPr>
        <w:t>.</w:t>
      </w:r>
    </w:p>
    <w:p w14:paraId="3650A043" w14:textId="77777777" w:rsidR="00AA7652" w:rsidRPr="00975FEF" w:rsidRDefault="00AA7652" w:rsidP="00AA7652">
      <w:pPr>
        <w:numPr>
          <w:ilvl w:val="1"/>
          <w:numId w:val="6"/>
        </w:numPr>
        <w:rPr>
          <w:rFonts w:cs="Arial"/>
        </w:rPr>
      </w:pPr>
      <w:r w:rsidRPr="00975FEF">
        <w:rPr>
          <w:rFonts w:cs="Arial"/>
        </w:rPr>
        <w:t>Virtual camera software for use with broadcasting software like OBS or IP cameras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For macOS, </w:t>
      </w:r>
      <w:hyperlink r:id="rId13" w:tgtFrame="_self" w:history="1">
        <w:r w:rsidRPr="00975FEF">
          <w:rPr>
            <w:rStyle w:val="Hyperlink"/>
            <w:rFonts w:cs="Arial"/>
          </w:rPr>
          <w:t>Zoom client 5.1.1 or higher is required</w:t>
        </w:r>
      </w:hyperlink>
      <w:r w:rsidRPr="00975FEF">
        <w:rPr>
          <w:rFonts w:cs="Arial"/>
        </w:rPr>
        <w:t>.</w:t>
      </w:r>
    </w:p>
    <w:p w14:paraId="1BAED112" w14:textId="77777777" w:rsidR="00F00CF0" w:rsidRPr="00975FEF" w:rsidRDefault="00F00CF0" w:rsidP="00AA7652">
      <w:pPr>
        <w:ind w:left="432"/>
        <w:rPr>
          <w:rFonts w:cs="Arial"/>
        </w:rPr>
      </w:pPr>
    </w:p>
    <w:p w14:paraId="4E20EC80" w14:textId="623DEBA2" w:rsidR="00AA7652" w:rsidRPr="00975FEF" w:rsidRDefault="00AA7652" w:rsidP="00AA7652">
      <w:pPr>
        <w:ind w:left="432"/>
        <w:rPr>
          <w:rFonts w:cs="Arial"/>
        </w:rPr>
      </w:pPr>
      <w:r w:rsidRPr="00975FEF">
        <w:rPr>
          <w:rFonts w:cs="Arial"/>
        </w:rPr>
        <w:t xml:space="preserve">Supported operating </w:t>
      </w:r>
      <w:r w:rsidR="0019075D" w:rsidRPr="00975FEF">
        <w:rPr>
          <w:rFonts w:cs="Arial"/>
        </w:rPr>
        <w:t>systems.</w:t>
      </w:r>
    </w:p>
    <w:p w14:paraId="601DD34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macOS X with macOS X (10.11) or later</w:t>
      </w:r>
    </w:p>
    <w:p w14:paraId="733E158A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11</w:t>
      </w:r>
    </w:p>
    <w:p w14:paraId="2FCD406D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10</w:t>
      </w:r>
      <w:r w:rsidRPr="00975FEF">
        <w:rPr>
          <w:rFonts w:cs="Arial"/>
        </w:rPr>
        <w:br/>
      </w:r>
      <w:r w:rsidRPr="00975FEF">
        <w:rPr>
          <w:rFonts w:cs="Arial"/>
          <w:b/>
          <w:bCs/>
        </w:rPr>
        <w:t>Note</w:t>
      </w:r>
      <w:r w:rsidRPr="00975FEF">
        <w:rPr>
          <w:rFonts w:cs="Arial"/>
        </w:rPr>
        <w:t>: Devices running Windows 10 must run Windows 10 Home, Pro, or Enterprise. S Mode is not supported.</w:t>
      </w:r>
    </w:p>
    <w:p w14:paraId="702D61A6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8 or 8.1</w:t>
      </w:r>
    </w:p>
    <w:p w14:paraId="18080528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Windows 7</w:t>
      </w:r>
    </w:p>
    <w:p w14:paraId="06BAA015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Ubuntu 12.04 or higher</w:t>
      </w:r>
    </w:p>
    <w:p w14:paraId="409C0338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Mint 17.1 or higher</w:t>
      </w:r>
    </w:p>
    <w:p w14:paraId="3C346106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Red Hat Enterprise Linux 8.0 or higher</w:t>
      </w:r>
    </w:p>
    <w:p w14:paraId="407AE95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Oracle Linux 8.0 or higher</w:t>
      </w:r>
    </w:p>
    <w:p w14:paraId="46557C8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CentOS 8 or higher</w:t>
      </w:r>
    </w:p>
    <w:p w14:paraId="58961D8E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Fedora 21 or higher</w:t>
      </w:r>
    </w:p>
    <w:p w14:paraId="11F8AF60" w14:textId="77777777" w:rsidR="00AA7652" w:rsidRPr="00975FEF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OpenSUSE 13.2 or higher</w:t>
      </w:r>
    </w:p>
    <w:p w14:paraId="240E8DF0" w14:textId="30B45FA6" w:rsidR="00930820" w:rsidRDefault="00AA7652" w:rsidP="00AA7652">
      <w:pPr>
        <w:numPr>
          <w:ilvl w:val="0"/>
          <w:numId w:val="7"/>
        </w:numPr>
        <w:rPr>
          <w:rFonts w:cs="Arial"/>
        </w:rPr>
      </w:pPr>
      <w:r w:rsidRPr="00975FEF">
        <w:rPr>
          <w:rFonts w:cs="Arial"/>
        </w:rPr>
        <w:t>ArchLinux (64-bit only)</w:t>
      </w:r>
    </w:p>
    <w:p w14:paraId="12C62758" w14:textId="56E00BBF" w:rsidR="00FF17BB" w:rsidRDefault="00FF17BB" w:rsidP="00FF17BB">
      <w:pPr>
        <w:rPr>
          <w:rFonts w:cs="Arial"/>
        </w:rPr>
      </w:pPr>
    </w:p>
    <w:p w14:paraId="6C2F81BD" w14:textId="77777777" w:rsidR="00FF17BB" w:rsidRDefault="00FF17BB" w:rsidP="00FF17BB">
      <w:pPr>
        <w:rPr>
          <w:rFonts w:cs="Arial"/>
        </w:rPr>
      </w:pPr>
    </w:p>
    <w:p w14:paraId="287DD553" w14:textId="77777777" w:rsidR="007D5BD5" w:rsidRPr="007D5BD5" w:rsidRDefault="007D5BD5" w:rsidP="007D5BD5">
      <w:pPr>
        <w:rPr>
          <w:rFonts w:cs="Arial"/>
        </w:rPr>
      </w:pPr>
    </w:p>
    <w:p w14:paraId="396E2295" w14:textId="446AAE7B" w:rsidR="00AA7652" w:rsidRDefault="00AA7652" w:rsidP="00975FEF">
      <w:pPr>
        <w:pStyle w:val="Heading1"/>
      </w:pPr>
      <w:bookmarkStart w:id="4" w:name="_Toc148106608"/>
      <w:r>
        <w:t>Installation guide</w:t>
      </w:r>
      <w:bookmarkEnd w:id="4"/>
    </w:p>
    <w:p w14:paraId="4BB48CFC" w14:textId="77777777" w:rsidR="00F00CF0" w:rsidRPr="00F00CF0" w:rsidRDefault="00F00CF0" w:rsidP="00F00CF0"/>
    <w:p w14:paraId="0493F1FF" w14:textId="68C503EC" w:rsidR="00AA7652" w:rsidRDefault="00AA7652" w:rsidP="00975FEF">
      <w:pPr>
        <w:pStyle w:val="Heading2"/>
      </w:pPr>
      <w:bookmarkStart w:id="5" w:name="_Toc148106609"/>
      <w:r>
        <w:t xml:space="preserve">How to download the Zoom desktop </w:t>
      </w:r>
      <w:r w:rsidR="003362AC">
        <w:t>C</w:t>
      </w:r>
      <w:r>
        <w:t>lient</w:t>
      </w:r>
      <w:bookmarkEnd w:id="5"/>
    </w:p>
    <w:p w14:paraId="48A85167" w14:textId="77777777" w:rsidR="003362AC" w:rsidRDefault="003362AC" w:rsidP="00AA7652"/>
    <w:p w14:paraId="3AB76C8C" w14:textId="3278357A" w:rsidR="00AA7652" w:rsidRDefault="00AA7652" w:rsidP="00AA7652">
      <w:r>
        <w:t>Windows | macOS | Linux</w:t>
      </w:r>
    </w:p>
    <w:p w14:paraId="29CC1772" w14:textId="64653343" w:rsidR="00AA7652" w:rsidRDefault="00AA7652" w:rsidP="00AA7652">
      <w:r>
        <w:t>To download the Zoom desktop client:</w:t>
      </w:r>
    </w:p>
    <w:p w14:paraId="196C7FA3" w14:textId="77777777" w:rsidR="003362AC" w:rsidRDefault="003362AC" w:rsidP="00AA7652"/>
    <w:p w14:paraId="15AC2910" w14:textId="77777777" w:rsidR="00AA7652" w:rsidRDefault="00AA7652" w:rsidP="00AA7652"/>
    <w:p w14:paraId="08B00A95" w14:textId="72695213" w:rsidR="00AA7652" w:rsidRDefault="00AA7652" w:rsidP="00863099">
      <w:pPr>
        <w:pStyle w:val="ListParagraph"/>
        <w:numPr>
          <w:ilvl w:val="0"/>
          <w:numId w:val="12"/>
        </w:numPr>
      </w:pPr>
      <w:r>
        <w:t>In your internet browser, enter https://zoom.us/.</w:t>
      </w:r>
    </w:p>
    <w:p w14:paraId="4D7E9624" w14:textId="77777777" w:rsidR="003362AC" w:rsidRDefault="003362AC" w:rsidP="003362AC"/>
    <w:p w14:paraId="606B5FB8" w14:textId="77777777" w:rsidR="003362AC" w:rsidRDefault="003362AC" w:rsidP="003362AC"/>
    <w:p w14:paraId="35781834" w14:textId="77777777" w:rsidR="00863099" w:rsidRDefault="00AA7652" w:rsidP="00863099">
      <w:pPr>
        <w:pStyle w:val="ListParagraph"/>
        <w:numPr>
          <w:ilvl w:val="0"/>
          <w:numId w:val="12"/>
        </w:numPr>
      </w:pPr>
      <w:r>
        <w:t>At the top-right of the page, click RESOURCES then click Download Zoom Client.</w:t>
      </w:r>
      <w:r w:rsidR="00863099">
        <w:t xml:space="preserve"> </w:t>
      </w:r>
    </w:p>
    <w:p w14:paraId="6711AD0B" w14:textId="66A9286D" w:rsidR="00AA7652" w:rsidRDefault="00863099" w:rsidP="00863099">
      <w:pPr>
        <w:pStyle w:val="ListParagraph"/>
      </w:pPr>
      <w:r>
        <w:t xml:space="preserve">Note: </w:t>
      </w:r>
      <w:r w:rsidR="00AA7652">
        <w:t>You can also directly access the Download Center.</w:t>
      </w:r>
    </w:p>
    <w:p w14:paraId="349C6446" w14:textId="6EBF8ECB" w:rsidR="003362AC" w:rsidRDefault="003362AC" w:rsidP="00863099">
      <w:pPr>
        <w:pStyle w:val="ListParagraph"/>
      </w:pPr>
    </w:p>
    <w:p w14:paraId="45D5F8E2" w14:textId="77777777" w:rsidR="003362AC" w:rsidRDefault="003362AC" w:rsidP="00863099">
      <w:pPr>
        <w:pStyle w:val="ListParagraph"/>
      </w:pPr>
    </w:p>
    <w:p w14:paraId="2C28644D" w14:textId="3B254731" w:rsidR="00AA7652" w:rsidRDefault="00AA7652" w:rsidP="003362AC">
      <w:pPr>
        <w:pStyle w:val="ListParagraph"/>
        <w:numPr>
          <w:ilvl w:val="0"/>
          <w:numId w:val="12"/>
        </w:numPr>
      </w:pPr>
      <w:r>
        <w:t>Under Zoom Client for Meetings, click the Download button.</w:t>
      </w:r>
    </w:p>
    <w:p w14:paraId="2028EE08" w14:textId="468490F9" w:rsidR="003362AC" w:rsidRDefault="003362AC" w:rsidP="003362AC">
      <w:pPr>
        <w:pStyle w:val="ListParagraph"/>
      </w:pPr>
    </w:p>
    <w:p w14:paraId="3E572EA3" w14:textId="77777777" w:rsidR="003362AC" w:rsidRDefault="003362AC" w:rsidP="003362AC"/>
    <w:p w14:paraId="0B4154F7" w14:textId="77777777" w:rsidR="003362AC" w:rsidRDefault="00AA7652" w:rsidP="003362AC">
      <w:pPr>
        <w:pStyle w:val="ListParagraph"/>
        <w:numPr>
          <w:ilvl w:val="0"/>
          <w:numId w:val="12"/>
        </w:numPr>
      </w:pPr>
      <w:r>
        <w:t xml:space="preserve">At the bottom left of your screen, the Zoom installer (ZoomInstaller.exe for Windows, zoomusInstallerFull.pkg for macOS, or the 32-bit/64bit Linux installer) will automatically start downloading the Zoom desktop client. </w:t>
      </w:r>
    </w:p>
    <w:p w14:paraId="249CA7A1" w14:textId="5D406A78" w:rsidR="00AA7652" w:rsidRDefault="00AA7652" w:rsidP="003362AC">
      <w:pPr>
        <w:pStyle w:val="ListParagraph"/>
      </w:pPr>
      <w:r>
        <w:t>If downloading doesn’t start, double-click the Zoom installer to begin the desktop client install.</w:t>
      </w:r>
    </w:p>
    <w:p w14:paraId="28D7942C" w14:textId="1D0EEEF8" w:rsidR="00AA7652" w:rsidRDefault="00AA7652" w:rsidP="003362AC">
      <w:pPr>
        <w:ind w:left="720"/>
      </w:pPr>
      <w:r>
        <w:t>Note: After the Zoom desktop client installation is complete, a Zoom icon will appear on your desktop.</w:t>
      </w:r>
    </w:p>
    <w:p w14:paraId="60F271FD" w14:textId="77777777" w:rsidR="003362AC" w:rsidRDefault="003362AC" w:rsidP="003362AC">
      <w:pPr>
        <w:ind w:left="720"/>
      </w:pPr>
    </w:p>
    <w:p w14:paraId="3011F719" w14:textId="77777777" w:rsidR="003362AC" w:rsidRDefault="003362AC" w:rsidP="003362AC">
      <w:pPr>
        <w:ind w:left="720"/>
      </w:pPr>
    </w:p>
    <w:p w14:paraId="715C16CD" w14:textId="500BE534" w:rsidR="00AA7652" w:rsidRDefault="00AA7652" w:rsidP="003362AC">
      <w:pPr>
        <w:pStyle w:val="ListParagraph"/>
        <w:numPr>
          <w:ilvl w:val="0"/>
          <w:numId w:val="12"/>
        </w:numPr>
      </w:pPr>
      <w:r>
        <w:t>Complete the installation process.</w:t>
      </w:r>
    </w:p>
    <w:p w14:paraId="7364E41D" w14:textId="77777777" w:rsidR="003362AC" w:rsidRDefault="003362AC" w:rsidP="003362AC"/>
    <w:p w14:paraId="2CB6EA87" w14:textId="77777777" w:rsidR="003362AC" w:rsidRDefault="003362AC" w:rsidP="003362AC"/>
    <w:p w14:paraId="74E3A6DD" w14:textId="25C33442" w:rsidR="00AA7652" w:rsidRDefault="00AA7652" w:rsidP="003362AC">
      <w:pPr>
        <w:pStyle w:val="ListParagraph"/>
        <w:numPr>
          <w:ilvl w:val="0"/>
          <w:numId w:val="12"/>
        </w:numPr>
      </w:pPr>
      <w:r>
        <w:t>For more information on Linux or macOS installation, please visit the Support articles on installing the Zoom application on Linux or macOS.</w:t>
      </w:r>
    </w:p>
    <w:p w14:paraId="60C5F060" w14:textId="77777777" w:rsidR="003362AC" w:rsidRDefault="003362AC" w:rsidP="003362AC">
      <w:pPr>
        <w:pStyle w:val="ListParagraph"/>
      </w:pPr>
    </w:p>
    <w:p w14:paraId="4CB898AD" w14:textId="77777777" w:rsidR="003362AC" w:rsidRDefault="003362AC" w:rsidP="003362AC"/>
    <w:p w14:paraId="4DAE6422" w14:textId="3BEC611D" w:rsidR="00AA7652" w:rsidRDefault="00AA7652" w:rsidP="003362AC">
      <w:pPr>
        <w:pStyle w:val="ListParagraph"/>
        <w:numPr>
          <w:ilvl w:val="0"/>
          <w:numId w:val="12"/>
        </w:numPr>
      </w:pPr>
      <w:r>
        <w:t>Double-click the Zoom desktop icon to begin using Zoom.</w:t>
      </w:r>
    </w:p>
    <w:p w14:paraId="76565E36" w14:textId="0EE4E4B6" w:rsidR="00AA7652" w:rsidRDefault="00AA7652" w:rsidP="00AA7652"/>
    <w:p w14:paraId="7E26CDF7" w14:textId="31B8713F" w:rsidR="003362AC" w:rsidRDefault="003362AC" w:rsidP="00AA7652"/>
    <w:p w14:paraId="0BDD42C0" w14:textId="42567074" w:rsidR="003362AC" w:rsidRDefault="003362AC" w:rsidP="00AA7652"/>
    <w:p w14:paraId="0924EE88" w14:textId="68DF8975" w:rsidR="003362AC" w:rsidRDefault="003362AC" w:rsidP="00AA7652"/>
    <w:p w14:paraId="62A9343B" w14:textId="10459666" w:rsidR="003362AC" w:rsidRDefault="003362AC" w:rsidP="00AA7652"/>
    <w:p w14:paraId="58A78E29" w14:textId="2F05A332" w:rsidR="003362AC" w:rsidRDefault="003362AC" w:rsidP="00AA7652"/>
    <w:p w14:paraId="06528903" w14:textId="275EF562" w:rsidR="003362AC" w:rsidRDefault="003362AC" w:rsidP="00AA7652"/>
    <w:p w14:paraId="31ADF6E9" w14:textId="2F0F26ED" w:rsidR="003362AC" w:rsidRDefault="003362AC" w:rsidP="00AA7652"/>
    <w:p w14:paraId="73550C64" w14:textId="20C93E4F" w:rsidR="00975FEF" w:rsidRDefault="00975FEF" w:rsidP="00AA7652"/>
    <w:p w14:paraId="6368186A" w14:textId="77777777" w:rsidR="00975FEF" w:rsidRDefault="00975FEF" w:rsidP="00AA7652"/>
    <w:p w14:paraId="5DFAE773" w14:textId="02492EBC" w:rsidR="00AA7652" w:rsidRDefault="00975FEF" w:rsidP="00975FEF">
      <w:pPr>
        <w:pStyle w:val="Heading2"/>
        <w:rPr>
          <w:rStyle w:val="Hyperlink"/>
        </w:rPr>
      </w:pPr>
      <w:bookmarkStart w:id="6" w:name="_Toc148106610"/>
      <w:r>
        <w:t xml:space="preserve">How to download the Zoom </w:t>
      </w:r>
      <w:hyperlink r:id="rId14" w:anchor="collapseiOS" w:history="1">
        <w:r w:rsidR="00AA7652" w:rsidRPr="00AA7652">
          <w:rPr>
            <w:rStyle w:val="Hyperlink"/>
          </w:rPr>
          <w:t>iOS</w:t>
        </w:r>
        <w:bookmarkEnd w:id="6"/>
      </w:hyperlink>
    </w:p>
    <w:p w14:paraId="05225AD1" w14:textId="77777777" w:rsidR="00661716" w:rsidRPr="00661716" w:rsidRDefault="00661716" w:rsidP="00661716"/>
    <w:p w14:paraId="7D8E1465" w14:textId="618FBC93" w:rsidR="00AA7652" w:rsidRDefault="00AA7652" w:rsidP="00AA7652">
      <w:r w:rsidRPr="00AA7652">
        <w:t>To download the Zoom mobile app for iOS:</w:t>
      </w:r>
    </w:p>
    <w:p w14:paraId="6242322F" w14:textId="77777777" w:rsidR="003362AC" w:rsidRPr="00AA7652" w:rsidRDefault="003362AC" w:rsidP="00AA7652"/>
    <w:p w14:paraId="4EB15CED" w14:textId="5DEA5C61" w:rsidR="00AA7652" w:rsidRDefault="00AA7652" w:rsidP="00AA7652">
      <w:pPr>
        <w:numPr>
          <w:ilvl w:val="0"/>
          <w:numId w:val="8"/>
        </w:numPr>
      </w:pPr>
      <w:r w:rsidRPr="00AA7652">
        <w:t>Tap the </w:t>
      </w:r>
      <w:hyperlink r:id="rId15" w:tgtFrame="_blank" w:history="1">
        <w:r w:rsidRPr="00AA7652">
          <w:rPr>
            <w:rStyle w:val="Hyperlink"/>
            <w:b/>
            <w:bCs/>
          </w:rPr>
          <w:t>App Store</w:t>
        </w:r>
      </w:hyperlink>
      <w:r w:rsidRPr="00AA7652">
        <w:t> icon.</w:t>
      </w:r>
    </w:p>
    <w:p w14:paraId="02E6E8EE" w14:textId="77777777" w:rsidR="003362AC" w:rsidRDefault="003362AC" w:rsidP="003362AC"/>
    <w:p w14:paraId="3C9A2556" w14:textId="77777777" w:rsidR="003362AC" w:rsidRPr="00AA7652" w:rsidRDefault="003362AC" w:rsidP="003362AC">
      <w:pPr>
        <w:ind w:left="720"/>
      </w:pPr>
    </w:p>
    <w:p w14:paraId="04BF9BDD" w14:textId="5A1A0F70" w:rsidR="003362AC" w:rsidRDefault="00AA7652" w:rsidP="003362AC">
      <w:pPr>
        <w:numPr>
          <w:ilvl w:val="0"/>
          <w:numId w:val="8"/>
        </w:numPr>
      </w:pPr>
      <w:r w:rsidRPr="00AA7652">
        <w:t>At the bottom right of your screen, tap </w:t>
      </w:r>
      <w:r w:rsidRPr="00AA7652">
        <w:rPr>
          <w:b/>
          <w:bCs/>
        </w:rPr>
        <w:t>Search</w:t>
      </w:r>
      <w:r w:rsidRPr="00AA7652">
        <w:t>.</w:t>
      </w:r>
    </w:p>
    <w:p w14:paraId="165A9F3B" w14:textId="77777777" w:rsidR="003362AC" w:rsidRDefault="003362AC" w:rsidP="003362AC">
      <w:pPr>
        <w:pStyle w:val="ListParagraph"/>
      </w:pPr>
    </w:p>
    <w:p w14:paraId="44C6B6AB" w14:textId="77777777" w:rsidR="003362AC" w:rsidRPr="00AA7652" w:rsidRDefault="003362AC" w:rsidP="003362AC"/>
    <w:p w14:paraId="0B6123F6" w14:textId="34CF1108" w:rsidR="00AA7652" w:rsidRDefault="00AA7652" w:rsidP="00AA7652">
      <w:pPr>
        <w:numPr>
          <w:ilvl w:val="0"/>
          <w:numId w:val="8"/>
        </w:numPr>
      </w:pPr>
      <w:r w:rsidRPr="00AA7652">
        <w:t>Enter “Zoom” in the search box.</w:t>
      </w:r>
    </w:p>
    <w:p w14:paraId="06CD357A" w14:textId="77777777" w:rsidR="003362AC" w:rsidRDefault="003362AC" w:rsidP="003362AC"/>
    <w:p w14:paraId="3E1666A1" w14:textId="77777777" w:rsidR="003362AC" w:rsidRPr="00AA7652" w:rsidRDefault="003362AC" w:rsidP="003362AC"/>
    <w:p w14:paraId="28AD4EE3" w14:textId="09894D6F" w:rsidR="00AA7652" w:rsidRDefault="00AA7652" w:rsidP="00AA7652">
      <w:pPr>
        <w:numPr>
          <w:ilvl w:val="0"/>
          <w:numId w:val="8"/>
        </w:numPr>
      </w:pPr>
      <w:r w:rsidRPr="00AA7652">
        <w:t>Once your search results appear, tap </w:t>
      </w:r>
      <w:r w:rsidRPr="00AA7652">
        <w:rPr>
          <w:b/>
          <w:bCs/>
        </w:rPr>
        <w:t>Zoom - One Platform to Connect</w:t>
      </w:r>
      <w:r w:rsidRPr="00AA7652">
        <w:t>.</w:t>
      </w:r>
    </w:p>
    <w:p w14:paraId="736C5311" w14:textId="77777777" w:rsidR="003362AC" w:rsidRDefault="003362AC" w:rsidP="003362AC"/>
    <w:p w14:paraId="58BBE259" w14:textId="77777777" w:rsidR="003362AC" w:rsidRPr="00AA7652" w:rsidRDefault="003362AC" w:rsidP="003362AC"/>
    <w:p w14:paraId="1BB82EFD" w14:textId="2C04327F" w:rsidR="00AA7652" w:rsidRDefault="00AA7652" w:rsidP="00AA7652">
      <w:pPr>
        <w:numPr>
          <w:ilvl w:val="0"/>
          <w:numId w:val="8"/>
        </w:numPr>
      </w:pPr>
      <w:r w:rsidRPr="00AA7652">
        <w:t>Tap</w:t>
      </w:r>
      <w:r w:rsidR="003362AC">
        <w:t xml:space="preserve"> </w:t>
      </w:r>
      <w:r w:rsidRPr="00AA7652">
        <w:rPr>
          <w:b/>
          <w:bCs/>
        </w:rPr>
        <w:t>GET</w:t>
      </w:r>
      <w:r w:rsidRPr="00AA7652">
        <w:t>.</w:t>
      </w:r>
      <w:r w:rsidRPr="00AA7652">
        <w:br/>
        <w:t>Zoom will start to download on your iOS device.</w:t>
      </w:r>
      <w:r w:rsidRPr="00AA7652">
        <w:br/>
      </w:r>
      <w:r w:rsidRPr="00AA7652">
        <w:rPr>
          <w:b/>
          <w:bCs/>
        </w:rPr>
        <w:t>Note</w:t>
      </w:r>
      <w:r w:rsidRPr="00AA7652">
        <w:t xml:space="preserve">: When the Zoom mobile app finishes the installation, the Zoom app icon will appear on your </w:t>
      </w:r>
      <w:r w:rsidR="0019075D" w:rsidRPr="00AA7652">
        <w:t>home</w:t>
      </w:r>
      <w:r w:rsidRPr="00AA7652">
        <w:t xml:space="preserve"> screen.</w:t>
      </w:r>
    </w:p>
    <w:p w14:paraId="45AC58AC" w14:textId="77777777" w:rsidR="003362AC" w:rsidRDefault="003362AC" w:rsidP="003362AC"/>
    <w:p w14:paraId="6A244AE6" w14:textId="77777777" w:rsidR="003362AC" w:rsidRPr="00AA7652" w:rsidRDefault="003362AC" w:rsidP="003362AC"/>
    <w:p w14:paraId="03EF4F32" w14:textId="77777777" w:rsidR="00AA7652" w:rsidRPr="00AA7652" w:rsidRDefault="00AA7652" w:rsidP="00AA7652">
      <w:pPr>
        <w:numPr>
          <w:ilvl w:val="0"/>
          <w:numId w:val="8"/>
        </w:numPr>
      </w:pPr>
      <w:r w:rsidRPr="00AA7652">
        <w:t>After you finish downloading the Zoom mobile app, you can access and begin using Zoom by the following methods:</w:t>
      </w:r>
    </w:p>
    <w:p w14:paraId="0EBDD5E2" w14:textId="77777777" w:rsidR="00AA7652" w:rsidRPr="00AA7652" w:rsidRDefault="00AA7652" w:rsidP="00AA7652">
      <w:pPr>
        <w:numPr>
          <w:ilvl w:val="1"/>
          <w:numId w:val="8"/>
        </w:numPr>
      </w:pPr>
      <w:r w:rsidRPr="00AA7652">
        <w:t>If you stayed on Zoom’s App Store page, tap </w:t>
      </w:r>
      <w:r w:rsidRPr="00AA7652">
        <w:rPr>
          <w:b/>
          <w:bCs/>
        </w:rPr>
        <w:t>OPEN</w:t>
      </w:r>
      <w:r w:rsidRPr="00AA7652">
        <w:t>.</w:t>
      </w:r>
    </w:p>
    <w:p w14:paraId="23C2F2BB" w14:textId="23BEF165" w:rsidR="00AA7652" w:rsidRPr="00AA7652" w:rsidRDefault="00AA7652" w:rsidP="00AA7652">
      <w:pPr>
        <w:numPr>
          <w:ilvl w:val="1"/>
          <w:numId w:val="8"/>
        </w:numPr>
      </w:pPr>
      <w:r w:rsidRPr="00AA7652">
        <w:t xml:space="preserve">If you exited the App Store, tap the Zoom mobile app icon on your </w:t>
      </w:r>
      <w:r w:rsidR="0019075D" w:rsidRPr="00AA7652">
        <w:t>home</w:t>
      </w:r>
      <w:r w:rsidRPr="00AA7652">
        <w:t xml:space="preserve"> screen.</w:t>
      </w:r>
    </w:p>
    <w:p w14:paraId="08E6A92F" w14:textId="77777777" w:rsidR="00AA7652" w:rsidRPr="00AA7652" w:rsidRDefault="00AA7652" w:rsidP="003362AC">
      <w:pPr>
        <w:ind w:left="1440"/>
      </w:pPr>
      <w:r w:rsidRPr="00AA7652">
        <w:t>If you're new to the Zoom iOS app, take a look at our </w:t>
      </w:r>
      <w:hyperlink r:id="rId16" w:tgtFrame="_self" w:history="1">
        <w:r w:rsidRPr="00AA7652">
          <w:rPr>
            <w:rStyle w:val="Hyperlink"/>
          </w:rPr>
          <w:t>getting started guide</w:t>
        </w:r>
      </w:hyperlink>
      <w:r w:rsidRPr="00AA7652">
        <w:t> for the next steps on how to use the Zoom iOS app after you have downloaded it.</w:t>
      </w:r>
    </w:p>
    <w:p w14:paraId="638F265C" w14:textId="79E61A9D" w:rsidR="00AA7652" w:rsidRDefault="00AA7652" w:rsidP="00AA7652"/>
    <w:p w14:paraId="0B97EE4D" w14:textId="5E9DBDC9" w:rsidR="003362AC" w:rsidRDefault="003362AC" w:rsidP="00AA7652"/>
    <w:p w14:paraId="6486C29A" w14:textId="20E46E15" w:rsidR="003362AC" w:rsidRDefault="003362AC" w:rsidP="00AA7652"/>
    <w:p w14:paraId="765FD0D3" w14:textId="54DB2D81" w:rsidR="003362AC" w:rsidRDefault="003362AC" w:rsidP="00AA7652"/>
    <w:p w14:paraId="776D9BA1" w14:textId="42F873A9" w:rsidR="003362AC" w:rsidRDefault="003362AC" w:rsidP="00AA7652"/>
    <w:p w14:paraId="507A041E" w14:textId="73FCD80C" w:rsidR="003362AC" w:rsidRDefault="003362AC" w:rsidP="00AA7652"/>
    <w:p w14:paraId="45F94CCE" w14:textId="08044BD6" w:rsidR="003362AC" w:rsidRDefault="003362AC" w:rsidP="00AA7652"/>
    <w:p w14:paraId="27DE11C8" w14:textId="0D5CF29C" w:rsidR="003362AC" w:rsidRDefault="003362AC" w:rsidP="00AA7652"/>
    <w:p w14:paraId="41D4130E" w14:textId="7FEBC564" w:rsidR="003362AC" w:rsidRDefault="003362AC" w:rsidP="00AA7652"/>
    <w:p w14:paraId="13008E35" w14:textId="175C4AEB" w:rsidR="003362AC" w:rsidRDefault="003362AC" w:rsidP="00AA7652"/>
    <w:p w14:paraId="4AB2CDAC" w14:textId="48891115" w:rsidR="003362AC" w:rsidRDefault="003362AC" w:rsidP="00AA7652"/>
    <w:p w14:paraId="4D61250D" w14:textId="22D73612" w:rsidR="003362AC" w:rsidRDefault="003362AC" w:rsidP="00AA7652"/>
    <w:p w14:paraId="35421BEB" w14:textId="4435D5DF" w:rsidR="003362AC" w:rsidRDefault="003362AC" w:rsidP="00AA7652"/>
    <w:p w14:paraId="605A9B22" w14:textId="0EFE605D" w:rsidR="003362AC" w:rsidRDefault="003362AC" w:rsidP="00AA7652"/>
    <w:p w14:paraId="4FC390AC" w14:textId="1C91FBDD" w:rsidR="003362AC" w:rsidRDefault="003362AC" w:rsidP="00AA7652"/>
    <w:p w14:paraId="27781DE9" w14:textId="46203834" w:rsidR="003362AC" w:rsidRDefault="003362AC" w:rsidP="00AA7652"/>
    <w:p w14:paraId="3DE6FD49" w14:textId="77777777" w:rsidR="003362AC" w:rsidRDefault="003362AC" w:rsidP="00AA7652"/>
    <w:p w14:paraId="4CDF42F5" w14:textId="4C929553" w:rsidR="00AA7652" w:rsidRDefault="00975FEF" w:rsidP="00975FEF">
      <w:pPr>
        <w:pStyle w:val="Heading2"/>
        <w:rPr>
          <w:rStyle w:val="Hyperlink"/>
        </w:rPr>
      </w:pPr>
      <w:bookmarkStart w:id="7" w:name="_Toc148106611"/>
      <w:r>
        <w:t xml:space="preserve">How to download the Zoom </w:t>
      </w:r>
      <w:hyperlink r:id="rId17" w:anchor="collapseAndroid" w:history="1">
        <w:r w:rsidR="00AA7652" w:rsidRPr="00AA7652">
          <w:rPr>
            <w:rStyle w:val="Hyperlink"/>
          </w:rPr>
          <w:t>Android</w:t>
        </w:r>
        <w:bookmarkEnd w:id="7"/>
      </w:hyperlink>
    </w:p>
    <w:p w14:paraId="09F159C0" w14:textId="77777777" w:rsidR="00661716" w:rsidRPr="00661716" w:rsidRDefault="00661716" w:rsidP="00661716"/>
    <w:p w14:paraId="2C189975" w14:textId="7FD2A907" w:rsidR="00AA7652" w:rsidRDefault="00AA7652" w:rsidP="00661716">
      <w:r w:rsidRPr="00AA7652">
        <w:t>To download the Zoom mobile app for Android:</w:t>
      </w:r>
    </w:p>
    <w:p w14:paraId="4FAB7CFC" w14:textId="77777777" w:rsidR="003362AC" w:rsidRPr="00AA7652" w:rsidRDefault="003362AC" w:rsidP="00AA7652"/>
    <w:p w14:paraId="46C3D8EC" w14:textId="00E6AABD" w:rsidR="00AA7652" w:rsidRDefault="00AA7652" w:rsidP="00AA7652">
      <w:pPr>
        <w:numPr>
          <w:ilvl w:val="0"/>
          <w:numId w:val="9"/>
        </w:numPr>
      </w:pPr>
      <w:r w:rsidRPr="00AA7652">
        <w:t>Tap the </w:t>
      </w:r>
      <w:hyperlink r:id="rId18" w:tgtFrame="_blank" w:history="1">
        <w:r w:rsidRPr="00AA7652">
          <w:rPr>
            <w:rStyle w:val="Hyperlink"/>
            <w:b/>
            <w:bCs/>
          </w:rPr>
          <w:t>Google Play</w:t>
        </w:r>
      </w:hyperlink>
      <w:r w:rsidRPr="00AA7652">
        <w:t> icon.</w:t>
      </w:r>
    </w:p>
    <w:p w14:paraId="2C30CA4F" w14:textId="77777777" w:rsidR="003362AC" w:rsidRPr="00AA7652" w:rsidRDefault="003362AC" w:rsidP="003362AC"/>
    <w:p w14:paraId="6265B125" w14:textId="66CE14A3" w:rsidR="00AA7652" w:rsidRDefault="00AA7652" w:rsidP="00AA7652">
      <w:pPr>
        <w:numPr>
          <w:ilvl w:val="0"/>
          <w:numId w:val="9"/>
        </w:numPr>
      </w:pPr>
      <w:r w:rsidRPr="00AA7652">
        <w:t>At the bottom of your screen, tap </w:t>
      </w:r>
      <w:r w:rsidRPr="00AA7652">
        <w:rPr>
          <w:b/>
          <w:bCs/>
        </w:rPr>
        <w:t>Apps</w:t>
      </w:r>
      <w:r w:rsidRPr="00AA7652">
        <w:t>.</w:t>
      </w:r>
    </w:p>
    <w:p w14:paraId="49B3CE46" w14:textId="77777777" w:rsidR="003362AC" w:rsidRDefault="003362AC" w:rsidP="003362AC">
      <w:pPr>
        <w:pStyle w:val="ListParagraph"/>
      </w:pPr>
    </w:p>
    <w:p w14:paraId="0AFA91B0" w14:textId="77777777" w:rsidR="003362AC" w:rsidRPr="00AA7652" w:rsidRDefault="003362AC" w:rsidP="003362AC"/>
    <w:p w14:paraId="7249C95B" w14:textId="11FD3C42" w:rsidR="00AA7652" w:rsidRDefault="00AA7652" w:rsidP="00AA7652">
      <w:pPr>
        <w:numPr>
          <w:ilvl w:val="0"/>
          <w:numId w:val="9"/>
        </w:numPr>
      </w:pPr>
      <w:r w:rsidRPr="00AA7652">
        <w:t>At the top right of your screen, tap the </w:t>
      </w:r>
      <w:r w:rsidRPr="00AA7652">
        <w:rPr>
          <w:b/>
          <w:bCs/>
        </w:rPr>
        <w:t>Search </w:t>
      </w:r>
      <w:r w:rsidRPr="00AA7652">
        <w:t>icon.</w:t>
      </w:r>
    </w:p>
    <w:p w14:paraId="3AFD67E0" w14:textId="77777777" w:rsidR="003362AC" w:rsidRPr="00AA7652" w:rsidRDefault="003362AC" w:rsidP="003362AC"/>
    <w:p w14:paraId="13BE9E00" w14:textId="77777777" w:rsidR="00AA7652" w:rsidRPr="00AA7652" w:rsidRDefault="00AA7652" w:rsidP="00AA7652">
      <w:pPr>
        <w:numPr>
          <w:ilvl w:val="0"/>
          <w:numId w:val="9"/>
        </w:numPr>
      </w:pPr>
      <w:r w:rsidRPr="00AA7652">
        <w:t>Enter “Zoom” in the search box.</w:t>
      </w:r>
    </w:p>
    <w:p w14:paraId="12C015E2" w14:textId="2686C32F" w:rsidR="00AA7652" w:rsidRDefault="00AA7652" w:rsidP="00AA7652">
      <w:pPr>
        <w:numPr>
          <w:ilvl w:val="0"/>
          <w:numId w:val="9"/>
        </w:numPr>
      </w:pPr>
      <w:r w:rsidRPr="00AA7652">
        <w:t>Once your search results appear, tap </w:t>
      </w:r>
      <w:r w:rsidRPr="00AA7652">
        <w:rPr>
          <w:b/>
          <w:bCs/>
        </w:rPr>
        <w:t>Zoom - One Platform to Connect</w:t>
      </w:r>
      <w:r w:rsidRPr="00AA7652">
        <w:t>.</w:t>
      </w:r>
    </w:p>
    <w:p w14:paraId="1AFAAE81" w14:textId="77777777" w:rsidR="003362AC" w:rsidRPr="00AA7652" w:rsidRDefault="003362AC" w:rsidP="003362AC"/>
    <w:p w14:paraId="6E143533" w14:textId="1E0548D5" w:rsidR="00AA7652" w:rsidRDefault="00AA7652" w:rsidP="00AA7652">
      <w:pPr>
        <w:numPr>
          <w:ilvl w:val="0"/>
          <w:numId w:val="9"/>
        </w:numPr>
      </w:pPr>
      <w:r w:rsidRPr="00AA7652">
        <w:t>Tap the </w:t>
      </w:r>
      <w:r w:rsidRPr="00AA7652">
        <w:rPr>
          <w:b/>
          <w:bCs/>
        </w:rPr>
        <w:t>Install </w:t>
      </w:r>
      <w:r w:rsidRPr="00AA7652">
        <w:t>button.</w:t>
      </w:r>
    </w:p>
    <w:p w14:paraId="4B63A2E0" w14:textId="77777777" w:rsidR="003362AC" w:rsidRDefault="003362AC" w:rsidP="003362AC">
      <w:pPr>
        <w:pStyle w:val="ListParagraph"/>
      </w:pPr>
    </w:p>
    <w:p w14:paraId="4BC7CF2C" w14:textId="77777777" w:rsidR="003362AC" w:rsidRPr="00AA7652" w:rsidRDefault="003362AC" w:rsidP="003362AC"/>
    <w:p w14:paraId="1849C4EA" w14:textId="5453B3FA" w:rsidR="00AA7652" w:rsidRDefault="00AA7652" w:rsidP="00761189">
      <w:pPr>
        <w:numPr>
          <w:ilvl w:val="0"/>
          <w:numId w:val="9"/>
        </w:numPr>
      </w:pPr>
      <w:r w:rsidRPr="00AA7652">
        <w:t>Tap </w:t>
      </w:r>
      <w:r w:rsidRPr="00AA7652">
        <w:rPr>
          <w:b/>
          <w:bCs/>
        </w:rPr>
        <w:t>Accept</w:t>
      </w:r>
      <w:r w:rsidRPr="00AA7652">
        <w:t> to confirm the installation.</w:t>
      </w:r>
      <w:r w:rsidRPr="00AA7652">
        <w:br/>
        <w:t>Zoom will start to download on your Android device.</w:t>
      </w:r>
      <w:r w:rsidRPr="00AA7652">
        <w:br/>
      </w:r>
      <w:r w:rsidRPr="00761189">
        <w:rPr>
          <w:b/>
          <w:bCs/>
        </w:rPr>
        <w:t>Note</w:t>
      </w:r>
      <w:r w:rsidRPr="00AA7652">
        <w:t xml:space="preserve">: When the Zoom mobile app finishes the installation, the Zoom app icon will appear on your </w:t>
      </w:r>
      <w:r w:rsidR="0019075D" w:rsidRPr="00AA7652">
        <w:t>home</w:t>
      </w:r>
      <w:r w:rsidRPr="00AA7652">
        <w:t xml:space="preserve"> screen.</w:t>
      </w:r>
    </w:p>
    <w:p w14:paraId="19F24E7A" w14:textId="7FB96B0B" w:rsidR="008B7206" w:rsidRDefault="008B7206" w:rsidP="003362AC"/>
    <w:p w14:paraId="074C8534" w14:textId="77777777" w:rsidR="008B7206" w:rsidRPr="00AA7652" w:rsidRDefault="008B7206" w:rsidP="003362AC"/>
    <w:p w14:paraId="61140153" w14:textId="77777777" w:rsidR="00AA7652" w:rsidRPr="00AA7652" w:rsidRDefault="00AA7652" w:rsidP="00AA7652">
      <w:pPr>
        <w:numPr>
          <w:ilvl w:val="0"/>
          <w:numId w:val="9"/>
        </w:numPr>
      </w:pPr>
      <w:r w:rsidRPr="00AA7652">
        <w:t>After you finish downloading the Zoom mobile app, you can access and begin using Zoom by the following methods:</w:t>
      </w:r>
    </w:p>
    <w:p w14:paraId="5783AF75" w14:textId="77777777" w:rsidR="00AA7652" w:rsidRPr="00AA7652" w:rsidRDefault="00AA7652" w:rsidP="00AA7652">
      <w:pPr>
        <w:numPr>
          <w:ilvl w:val="1"/>
          <w:numId w:val="9"/>
        </w:numPr>
      </w:pPr>
      <w:r w:rsidRPr="00AA7652">
        <w:t>If you stayed on Zoom’s Google Play page, tap </w:t>
      </w:r>
      <w:r w:rsidRPr="00AA7652">
        <w:rPr>
          <w:b/>
          <w:bCs/>
        </w:rPr>
        <w:t>Open</w:t>
      </w:r>
      <w:r w:rsidRPr="00AA7652">
        <w:t>.</w:t>
      </w:r>
    </w:p>
    <w:p w14:paraId="71EF0154" w14:textId="035BF5D8" w:rsidR="00AA7652" w:rsidRPr="00AA7652" w:rsidRDefault="00AA7652" w:rsidP="00AA7652">
      <w:pPr>
        <w:numPr>
          <w:ilvl w:val="1"/>
          <w:numId w:val="9"/>
        </w:numPr>
      </w:pPr>
      <w:r w:rsidRPr="00AA7652">
        <w:t xml:space="preserve">If you exited Google Play, tap the Zoom mobile app icon on your </w:t>
      </w:r>
      <w:r w:rsidR="0019075D" w:rsidRPr="00AA7652">
        <w:t>home</w:t>
      </w:r>
      <w:r w:rsidRPr="00AA7652">
        <w:t xml:space="preserve"> screen.</w:t>
      </w:r>
    </w:p>
    <w:p w14:paraId="513174A3" w14:textId="05ADEDE4" w:rsidR="00AA7652" w:rsidRPr="00AA7652" w:rsidRDefault="00AA7652" w:rsidP="008B7206">
      <w:pPr>
        <w:ind w:left="1440"/>
      </w:pPr>
      <w:r w:rsidRPr="00AA7652">
        <w:t>If you're new to the Zoom Android app, take a look at our </w:t>
      </w:r>
      <w:hyperlink r:id="rId19" w:tgtFrame="_self" w:history="1">
        <w:r w:rsidRPr="00AA7652">
          <w:rPr>
            <w:rStyle w:val="Hyperlink"/>
          </w:rPr>
          <w:t>getting started guide</w:t>
        </w:r>
      </w:hyperlink>
      <w:r w:rsidRPr="00AA7652">
        <w:t> for the next steps on how to use the Zoom Android app after you have downloaded it.</w:t>
      </w:r>
    </w:p>
    <w:p w14:paraId="1A78C152" w14:textId="0CB9322B" w:rsidR="00C817B2" w:rsidRDefault="00F8093A" w:rsidP="00AA7652">
      <w:r>
        <w:rPr>
          <w:b/>
          <w:bCs/>
          <w:noProof/>
          <w:lang w:val="en-US"/>
        </w:rPr>
        <w:fldChar w:fldCharType="end"/>
      </w:r>
      <w:r w:rsidR="00C817B2">
        <w:br w:type="page"/>
      </w:r>
    </w:p>
    <w:p w14:paraId="65F4EFB6" w14:textId="77777777" w:rsidR="00AA7652" w:rsidRDefault="00D457FA" w:rsidP="00C817B2">
      <w:pPr>
        <w:pStyle w:val="Heading1"/>
      </w:pPr>
      <w:bookmarkStart w:id="8" w:name="_Toc148106612"/>
      <w:r>
        <w:lastRenderedPageBreak/>
        <w:t>Safe use of the product</w:t>
      </w:r>
      <w:bookmarkEnd w:id="8"/>
    </w:p>
    <w:p w14:paraId="21272C05" w14:textId="77777777" w:rsidR="00AA7652" w:rsidRDefault="00AA7652" w:rsidP="00AA7652">
      <w:pPr>
        <w:pStyle w:val="Heading2"/>
      </w:pPr>
      <w:bookmarkStart w:id="9" w:name="_Toc148106613"/>
      <w:r>
        <w:t>Security at Zoom</w:t>
      </w:r>
      <w:bookmarkEnd w:id="9"/>
    </w:p>
    <w:p w14:paraId="142E389A" w14:textId="77777777" w:rsidR="00661716" w:rsidRPr="00661716" w:rsidRDefault="00661716" w:rsidP="00661716"/>
    <w:p w14:paraId="1A182BA0" w14:textId="26E04C03" w:rsidR="00AA7652" w:rsidRDefault="00AA7652" w:rsidP="00661716">
      <w:r>
        <w:t>Protecting your meetings</w:t>
      </w:r>
    </w:p>
    <w:p w14:paraId="4FB70CE2" w14:textId="77777777" w:rsidR="00AA7652" w:rsidRDefault="00AA7652" w:rsidP="00AA7652"/>
    <w:p w14:paraId="486B9B9B" w14:textId="7C1BC08E" w:rsidR="00AA7652" w:rsidRDefault="00AA7652" w:rsidP="00661716">
      <w:pPr>
        <w:ind w:firstLine="576"/>
      </w:pPr>
      <w:r>
        <w:t>The following in-meeting security capabilities are available to the meeting host:</w:t>
      </w:r>
    </w:p>
    <w:p w14:paraId="633D52D0" w14:textId="77777777" w:rsidR="00AA7652" w:rsidRDefault="00AA7652" w:rsidP="00AA7652"/>
    <w:p w14:paraId="629E478B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Create Waiting Rooms for attendees</w:t>
      </w:r>
    </w:p>
    <w:p w14:paraId="6D2B8F23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Require host to be present before meeting starts</w:t>
      </w:r>
    </w:p>
    <w:p w14:paraId="3B1F244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Expel a participant or all participants</w:t>
      </w:r>
    </w:p>
    <w:p w14:paraId="34BFADA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Suspend participant activities</w:t>
      </w:r>
    </w:p>
    <w:p w14:paraId="3875D528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Lock a meeting</w:t>
      </w:r>
    </w:p>
    <w:p w14:paraId="288D05F6" w14:textId="77777777" w:rsidR="00AA7652" w:rsidRDefault="00AA7652" w:rsidP="00AA7652">
      <w:pPr>
        <w:pStyle w:val="ListParagraph"/>
        <w:numPr>
          <w:ilvl w:val="0"/>
          <w:numId w:val="10"/>
        </w:numPr>
      </w:pPr>
      <w:r>
        <w:t>Enable/disable a participant or all participants to record</w:t>
      </w:r>
    </w:p>
    <w:p w14:paraId="0A597AB5" w14:textId="340AD6F1" w:rsidR="00AA7652" w:rsidRDefault="00AA7652" w:rsidP="00AA7652">
      <w:pPr>
        <w:pStyle w:val="ListParagraph"/>
        <w:numPr>
          <w:ilvl w:val="0"/>
          <w:numId w:val="10"/>
        </w:numPr>
      </w:pPr>
      <w:r>
        <w:t>Use a passcode to protect a meeting</w:t>
      </w:r>
      <w:r w:rsidR="00D567D5">
        <w:t>.</w:t>
      </w:r>
    </w:p>
    <w:p w14:paraId="14549733" w14:textId="2367BE7C" w:rsidR="00AA7652" w:rsidRDefault="00AA7652" w:rsidP="00D74CCD"/>
    <w:p w14:paraId="5E0370B0" w14:textId="0D3F6496" w:rsidR="00D74CCD" w:rsidRPr="00AA7652" w:rsidRDefault="00D74CCD" w:rsidP="00D74CCD">
      <w:r>
        <w:t>Protect your data</w:t>
      </w:r>
    </w:p>
    <w:p w14:paraId="7F54F7DB" w14:textId="630E5C45" w:rsidR="00D74CCD" w:rsidRPr="00D74CCD" w:rsidRDefault="00D74CCD" w:rsidP="00D74CCD">
      <w:pPr>
        <w:pStyle w:val="ListParagraph"/>
        <w:numPr>
          <w:ilvl w:val="0"/>
          <w:numId w:val="16"/>
        </w:numPr>
        <w:rPr>
          <w:szCs w:val="24"/>
          <w:bdr w:val="none" w:sz="0" w:space="0" w:color="auto" w:frame="1"/>
        </w:rPr>
      </w:pPr>
      <w:r w:rsidRPr="00D74CCD">
        <w:rPr>
          <w:szCs w:val="24"/>
          <w:bdr w:val="none" w:sz="0" w:space="0" w:color="auto" w:frame="1"/>
        </w:rPr>
        <w:t xml:space="preserve">Zoom data protection features </w:t>
      </w:r>
    </w:p>
    <w:p w14:paraId="0D2F3375" w14:textId="5402827E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Encryption:</w:t>
      </w:r>
      <w:r w:rsidRPr="00D74CCD">
        <w:rPr>
          <w:szCs w:val="24"/>
        </w:rPr>
        <w:t> </w:t>
      </w:r>
    </w:p>
    <w:p w14:paraId="66D5BACF" w14:textId="62575FA2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Advanced Chat Encryption</w:t>
      </w:r>
      <w:r w:rsidRPr="00D74CCD">
        <w:rPr>
          <w:szCs w:val="24"/>
        </w:rPr>
        <w:t xml:space="preserve">, </w:t>
      </w:r>
    </w:p>
    <w:p w14:paraId="306C96F4" w14:textId="2B2C4DB5" w:rsidR="00863099" w:rsidRPr="00D74CCD" w:rsidRDefault="00AA7652" w:rsidP="00D74CCD">
      <w:pPr>
        <w:pStyle w:val="ListParagraph"/>
        <w:numPr>
          <w:ilvl w:val="0"/>
          <w:numId w:val="16"/>
        </w:numPr>
        <w:rPr>
          <w:rFonts w:ascii="Lato" w:hAnsi="Lato"/>
          <w:szCs w:val="24"/>
        </w:rPr>
      </w:pPr>
      <w:r w:rsidRPr="00D74CCD">
        <w:rPr>
          <w:szCs w:val="24"/>
          <w:bdr w:val="none" w:sz="0" w:space="0" w:color="auto" w:frame="1"/>
        </w:rPr>
        <w:t>Zoom Phone Voicemail</w:t>
      </w:r>
      <w:r w:rsidRPr="00D74CCD">
        <w:rPr>
          <w:szCs w:val="24"/>
        </w:rPr>
        <w:t> </w:t>
      </w:r>
    </w:p>
    <w:p w14:paraId="4DB031EC" w14:textId="531BD4CF" w:rsidR="00AA7652" w:rsidRPr="00D74CCD" w:rsidRDefault="00AA7652" w:rsidP="00D74CCD">
      <w:pPr>
        <w:pStyle w:val="ListParagraph"/>
        <w:numPr>
          <w:ilvl w:val="0"/>
          <w:numId w:val="16"/>
        </w:numPr>
        <w:rPr>
          <w:rFonts w:ascii="Lato" w:hAnsi="Lato"/>
          <w:szCs w:val="24"/>
        </w:rPr>
      </w:pPr>
      <w:r w:rsidRPr="00D74CCD">
        <w:rPr>
          <w:szCs w:val="24"/>
          <w:bdr w:val="none" w:sz="0" w:space="0" w:color="auto" w:frame="1"/>
        </w:rPr>
        <w:t>Cloud Recording Storage</w:t>
      </w:r>
      <w:r w:rsidRPr="00D74CCD">
        <w:rPr>
          <w:rFonts w:ascii="Lato" w:hAnsi="Lato"/>
          <w:szCs w:val="24"/>
        </w:rPr>
        <w:t>:</w:t>
      </w:r>
    </w:p>
    <w:p w14:paraId="7B780060" w14:textId="4B4822F4" w:rsidR="00AA7652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Audio Signature</w:t>
      </w:r>
      <w:r w:rsidRPr="00D74CCD">
        <w:rPr>
          <w:szCs w:val="24"/>
        </w:rPr>
        <w:t xml:space="preserve">  </w:t>
      </w:r>
    </w:p>
    <w:p w14:paraId="4388F79C" w14:textId="2971C59B" w:rsidR="00D567D5" w:rsidRPr="00D74CCD" w:rsidRDefault="00AA7652" w:rsidP="00D74CCD">
      <w:pPr>
        <w:pStyle w:val="ListParagraph"/>
        <w:numPr>
          <w:ilvl w:val="0"/>
          <w:numId w:val="16"/>
        </w:numPr>
        <w:rPr>
          <w:szCs w:val="24"/>
        </w:rPr>
      </w:pPr>
      <w:r w:rsidRPr="00D74CCD">
        <w:rPr>
          <w:szCs w:val="24"/>
          <w:bdr w:val="none" w:sz="0" w:space="0" w:color="auto" w:frame="1"/>
        </w:rPr>
        <w:t>Watermark Screenshot</w:t>
      </w:r>
      <w:r w:rsidRPr="00D74CCD">
        <w:rPr>
          <w:szCs w:val="24"/>
        </w:rPr>
        <w:t> </w:t>
      </w:r>
    </w:p>
    <w:p w14:paraId="442C86E2" w14:textId="77777777" w:rsidR="00D567D5" w:rsidRDefault="00D567D5" w:rsidP="00AA7652">
      <w:pPr>
        <w:rPr>
          <w:szCs w:val="24"/>
        </w:rPr>
      </w:pPr>
    </w:p>
    <w:p w14:paraId="4CDD01B4" w14:textId="6FAB0A80" w:rsidR="00D567D5" w:rsidRDefault="00D567D5" w:rsidP="00AA7652">
      <w:pPr>
        <w:rPr>
          <w:szCs w:val="24"/>
        </w:rPr>
      </w:pPr>
    </w:p>
    <w:p w14:paraId="0C871484" w14:textId="77777777" w:rsidR="00D567D5" w:rsidRDefault="00D567D5" w:rsidP="00AA7652">
      <w:pPr>
        <w:rPr>
          <w:szCs w:val="24"/>
        </w:rPr>
      </w:pPr>
    </w:p>
    <w:p w14:paraId="2F2C62B0" w14:textId="746D7944" w:rsidR="008B7206" w:rsidRDefault="008B7206" w:rsidP="00661716">
      <w:pPr>
        <w:rPr>
          <w:szCs w:val="24"/>
        </w:rPr>
      </w:pPr>
      <w:r w:rsidRPr="008B7206">
        <w:rPr>
          <w:szCs w:val="24"/>
        </w:rPr>
        <w:t>Authentication methods</w:t>
      </w:r>
    </w:p>
    <w:p w14:paraId="26D21174" w14:textId="77777777" w:rsidR="008B7206" w:rsidRPr="008B7206" w:rsidRDefault="008B7206" w:rsidP="008B7206">
      <w:pPr>
        <w:rPr>
          <w:szCs w:val="24"/>
        </w:rPr>
      </w:pPr>
    </w:p>
    <w:p w14:paraId="221130E7" w14:textId="54D2C5FD" w:rsidR="00D567D5" w:rsidRDefault="008B7206" w:rsidP="00661716">
      <w:pPr>
        <w:ind w:left="360"/>
        <w:rPr>
          <w:szCs w:val="24"/>
        </w:rPr>
      </w:pPr>
      <w:r w:rsidRPr="008B7206">
        <w:rPr>
          <w:szCs w:val="24"/>
        </w:rPr>
        <w:t>Zoom offers a range of authentication methods such as SAML, OAuth, and/or Password based which can be individually enabled/disabled for an account. Users authenticating with username and password can also enable two-factor authentication (2FA) as an additional layer of security to sign in.</w:t>
      </w:r>
    </w:p>
    <w:p w14:paraId="45969F72" w14:textId="77777777" w:rsidR="00D567D5" w:rsidRDefault="00D567D5" w:rsidP="00AA7652">
      <w:pPr>
        <w:rPr>
          <w:szCs w:val="24"/>
        </w:rPr>
      </w:pPr>
    </w:p>
    <w:p w14:paraId="5B58D8D7" w14:textId="0ADC8A3F" w:rsidR="00D567D5" w:rsidRDefault="00D567D5" w:rsidP="00AA7652">
      <w:pPr>
        <w:rPr>
          <w:szCs w:val="24"/>
        </w:rPr>
      </w:pPr>
    </w:p>
    <w:p w14:paraId="49B04FF4" w14:textId="0BF81EE8" w:rsidR="00D74CCD" w:rsidRDefault="00D74CCD" w:rsidP="00AA7652">
      <w:pPr>
        <w:rPr>
          <w:szCs w:val="24"/>
        </w:rPr>
      </w:pPr>
    </w:p>
    <w:p w14:paraId="48C666E6" w14:textId="7E665D5E" w:rsidR="00D74CCD" w:rsidRDefault="00D74CCD" w:rsidP="00AA7652">
      <w:pPr>
        <w:rPr>
          <w:szCs w:val="24"/>
        </w:rPr>
      </w:pPr>
    </w:p>
    <w:p w14:paraId="3818DADB" w14:textId="2C90D934" w:rsidR="00D74CCD" w:rsidRDefault="00D74CCD" w:rsidP="00AA7652">
      <w:pPr>
        <w:rPr>
          <w:szCs w:val="24"/>
        </w:rPr>
      </w:pPr>
    </w:p>
    <w:p w14:paraId="4BE96AF8" w14:textId="54B98615" w:rsidR="00D74CCD" w:rsidRDefault="00D74CCD" w:rsidP="00AA7652">
      <w:pPr>
        <w:rPr>
          <w:szCs w:val="24"/>
        </w:rPr>
      </w:pPr>
    </w:p>
    <w:p w14:paraId="6C59B33C" w14:textId="483DFC4F" w:rsidR="00D74CCD" w:rsidRDefault="00D74CCD" w:rsidP="00AA7652">
      <w:pPr>
        <w:rPr>
          <w:szCs w:val="24"/>
        </w:rPr>
      </w:pPr>
    </w:p>
    <w:p w14:paraId="0D0531C1" w14:textId="1B525E6E" w:rsidR="00D74CCD" w:rsidRDefault="00D74CCD" w:rsidP="00AA7652">
      <w:pPr>
        <w:rPr>
          <w:szCs w:val="24"/>
        </w:rPr>
      </w:pPr>
    </w:p>
    <w:p w14:paraId="41FD66F8" w14:textId="31641D19" w:rsidR="00D74CCD" w:rsidRDefault="00D74CCD" w:rsidP="00AA7652">
      <w:pPr>
        <w:rPr>
          <w:szCs w:val="24"/>
        </w:rPr>
      </w:pPr>
    </w:p>
    <w:p w14:paraId="68BD1C39" w14:textId="39F0B63C" w:rsidR="00D74CCD" w:rsidRDefault="00D74CCD" w:rsidP="00AA7652">
      <w:pPr>
        <w:rPr>
          <w:szCs w:val="24"/>
        </w:rPr>
      </w:pPr>
    </w:p>
    <w:p w14:paraId="628BFB7B" w14:textId="2F3B75CD" w:rsidR="00D74CCD" w:rsidRDefault="00D74CCD" w:rsidP="00AA7652">
      <w:pPr>
        <w:rPr>
          <w:szCs w:val="24"/>
        </w:rPr>
      </w:pPr>
    </w:p>
    <w:p w14:paraId="17230454" w14:textId="3569CF9A" w:rsidR="00D74CCD" w:rsidRDefault="00D74CCD" w:rsidP="00AA7652">
      <w:pPr>
        <w:rPr>
          <w:szCs w:val="24"/>
        </w:rPr>
      </w:pPr>
    </w:p>
    <w:p w14:paraId="374E0C8E" w14:textId="77777777" w:rsidR="00D74CCD" w:rsidRDefault="00D74CCD" w:rsidP="00AA7652">
      <w:pPr>
        <w:rPr>
          <w:szCs w:val="24"/>
        </w:rPr>
      </w:pPr>
    </w:p>
    <w:p w14:paraId="6E8ECAE9" w14:textId="3E6F9FF9" w:rsidR="00AA7652" w:rsidRPr="00885F59" w:rsidRDefault="00AA7652" w:rsidP="00AA7652">
      <w:pPr>
        <w:rPr>
          <w:szCs w:val="24"/>
        </w:rPr>
      </w:pPr>
      <w:r w:rsidRPr="00885F59">
        <w:rPr>
          <w:szCs w:val="24"/>
        </w:rPr>
        <w:lastRenderedPageBreak/>
        <w:t>.</w:t>
      </w:r>
    </w:p>
    <w:p w14:paraId="553750D0" w14:textId="5E81FE89" w:rsidR="00C817B2" w:rsidRDefault="00C817B2" w:rsidP="00C817B2">
      <w:pPr>
        <w:pStyle w:val="Heading1"/>
      </w:pPr>
      <w:bookmarkStart w:id="10" w:name="_Toc148106614"/>
      <w:r>
        <w:t>Major features and functions of the product</w:t>
      </w:r>
      <w:bookmarkEnd w:id="10"/>
    </w:p>
    <w:p w14:paraId="1730279A" w14:textId="49B4C684" w:rsidR="00AA7652" w:rsidRDefault="00D567D5" w:rsidP="00AA7652">
      <w:pPr>
        <w:pStyle w:val="Heading2"/>
      </w:pPr>
      <w:bookmarkStart w:id="11" w:name="_Toc148106615"/>
      <w:r>
        <w:t>Video</w:t>
      </w:r>
      <w:bookmarkEnd w:id="11"/>
    </w:p>
    <w:p w14:paraId="35878199" w14:textId="77777777" w:rsidR="00661716" w:rsidRPr="00661716" w:rsidRDefault="00661716" w:rsidP="00661716"/>
    <w:p w14:paraId="442EF47E" w14:textId="19FC8D16" w:rsidR="00D74CCD" w:rsidRPr="00D74CCD" w:rsidRDefault="00D74CCD" w:rsidP="00661716">
      <w:r w:rsidRPr="00D74CCD">
        <w:t xml:space="preserve">How to enable or disable </w:t>
      </w:r>
      <w:r w:rsidR="00921CA2" w:rsidRPr="00D74CCD">
        <w:t>participant’s</w:t>
      </w:r>
      <w:r w:rsidRPr="00D74CCD">
        <w:t xml:space="preserve"> video </w:t>
      </w:r>
    </w:p>
    <w:p w14:paraId="5C4173F0" w14:textId="77777777" w:rsidR="00D74CCD" w:rsidRDefault="00D74CCD" w:rsidP="00921CA2"/>
    <w:p w14:paraId="1D84DD24" w14:textId="0942A1AF" w:rsidR="00D74CCD" w:rsidRPr="00D74CCD" w:rsidRDefault="00D74CCD" w:rsidP="00D74CCD">
      <w:pPr>
        <w:ind w:left="432"/>
      </w:pPr>
      <w:r w:rsidRPr="00D74CCD">
        <w:t>User</w:t>
      </w:r>
    </w:p>
    <w:p w14:paraId="0D247A35" w14:textId="4493DD9A" w:rsidR="00D74CCD" w:rsidRDefault="00D74CCD" w:rsidP="00D74CCD">
      <w:pPr>
        <w:numPr>
          <w:ilvl w:val="0"/>
          <w:numId w:val="15"/>
        </w:numPr>
      </w:pPr>
      <w:r w:rsidRPr="00D74CCD">
        <w:t>Sign in to the </w:t>
      </w:r>
      <w:hyperlink r:id="rId20" w:tgtFrame="_blank" w:history="1">
        <w:r w:rsidRPr="00D74CCD">
          <w:rPr>
            <w:rStyle w:val="Hyperlink"/>
          </w:rPr>
          <w:t>Zoom web portal</w:t>
        </w:r>
      </w:hyperlink>
      <w:r w:rsidRPr="00D74CCD">
        <w:t>.</w:t>
      </w:r>
    </w:p>
    <w:p w14:paraId="77A94684" w14:textId="3E93D4E6" w:rsidR="00921CA2" w:rsidRDefault="00921CA2" w:rsidP="00921CA2"/>
    <w:p w14:paraId="485B4EE0" w14:textId="77777777" w:rsidR="00921CA2" w:rsidRPr="00D74CCD" w:rsidRDefault="00921CA2" w:rsidP="00921CA2"/>
    <w:p w14:paraId="4B710BB6" w14:textId="34033389" w:rsidR="00D74CCD" w:rsidRPr="00921CA2" w:rsidRDefault="00D74CCD" w:rsidP="00D74CCD">
      <w:pPr>
        <w:numPr>
          <w:ilvl w:val="0"/>
          <w:numId w:val="15"/>
        </w:numPr>
      </w:pPr>
      <w:r w:rsidRPr="00D74CCD">
        <w:t>From the navigation panel, select </w:t>
      </w:r>
      <w:r w:rsidRPr="00D74CCD">
        <w:rPr>
          <w:b/>
          <w:bCs/>
        </w:rPr>
        <w:t>Settings.</w:t>
      </w:r>
    </w:p>
    <w:p w14:paraId="278D201C" w14:textId="77777777" w:rsidR="00921CA2" w:rsidRDefault="00921CA2" w:rsidP="00921CA2">
      <w:pPr>
        <w:pStyle w:val="ListParagraph"/>
      </w:pPr>
    </w:p>
    <w:p w14:paraId="79DCD2BA" w14:textId="77777777" w:rsidR="00921CA2" w:rsidRPr="00D74CCD" w:rsidRDefault="00921CA2" w:rsidP="00921CA2"/>
    <w:p w14:paraId="4ADB1165" w14:textId="6C15936F" w:rsidR="00D74CCD" w:rsidRDefault="00D74CCD" w:rsidP="00D74CCD">
      <w:pPr>
        <w:numPr>
          <w:ilvl w:val="0"/>
          <w:numId w:val="15"/>
        </w:numPr>
      </w:pPr>
      <w:r w:rsidRPr="00D74CCD">
        <w:t>Click the </w:t>
      </w:r>
      <w:r w:rsidRPr="00D74CCD">
        <w:rPr>
          <w:b/>
          <w:bCs/>
        </w:rPr>
        <w:t>Meeting</w:t>
      </w:r>
      <w:r w:rsidRPr="00D74CCD">
        <w:t> tab.</w:t>
      </w:r>
    </w:p>
    <w:p w14:paraId="12C5EB2F" w14:textId="4DDC263E" w:rsidR="00921CA2" w:rsidRDefault="00921CA2" w:rsidP="00921CA2"/>
    <w:p w14:paraId="11B3ECE5" w14:textId="77777777" w:rsidR="00921CA2" w:rsidRPr="00D74CCD" w:rsidRDefault="00921CA2" w:rsidP="00921CA2"/>
    <w:p w14:paraId="51372615" w14:textId="4844739C" w:rsidR="00D74CCD" w:rsidRDefault="00D74CCD" w:rsidP="00D74CCD">
      <w:pPr>
        <w:numPr>
          <w:ilvl w:val="0"/>
          <w:numId w:val="15"/>
        </w:numPr>
      </w:pPr>
      <w:r w:rsidRPr="00D74CCD">
        <w:t>In the </w:t>
      </w:r>
      <w:r w:rsidRPr="00D74CCD">
        <w:rPr>
          <w:b/>
          <w:bCs/>
        </w:rPr>
        <w:t>Schedule Meeting</w:t>
      </w:r>
      <w:r w:rsidRPr="00D74CCD">
        <w:t> section, to enable </w:t>
      </w:r>
      <w:r w:rsidRPr="00D74CCD">
        <w:rPr>
          <w:b/>
          <w:bCs/>
        </w:rPr>
        <w:t>Participants video,</w:t>
      </w:r>
      <w:r w:rsidRPr="00D74CCD">
        <w:t> click the toggle. </w:t>
      </w:r>
      <w:r w:rsidRPr="00D74CCD">
        <w:br/>
      </w:r>
      <w:r w:rsidRPr="00D74CCD">
        <w:rPr>
          <w:b/>
          <w:bCs/>
        </w:rPr>
        <w:t>Note: </w:t>
      </w:r>
      <w:r w:rsidRPr="00D74CCD">
        <w:t>If Participant video is disabled and locked, </w:t>
      </w:r>
      <w:r w:rsidRPr="00D74CCD">
        <w:rPr>
          <w:noProof/>
        </w:rPr>
        <w:drawing>
          <wp:inline distT="0" distB="0" distL="0" distR="0" wp14:anchorId="1CE6253A" wp14:editId="68B94E92">
            <wp:extent cx="371475" cy="219075"/>
            <wp:effectExtent l="0" t="0" r="9525" b="9525"/>
            <wp:docPr id="10" name="Picture 1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4CCD">
        <w:t> contact your account administrator. </w:t>
      </w:r>
    </w:p>
    <w:p w14:paraId="05140137" w14:textId="6B7F50C7" w:rsidR="00D74CCD" w:rsidRDefault="00D74CCD" w:rsidP="00D74CCD"/>
    <w:p w14:paraId="398FB6BB" w14:textId="08BD37CC" w:rsidR="00D567D5" w:rsidRDefault="00D567D5" w:rsidP="00D567D5"/>
    <w:p w14:paraId="5E12466E" w14:textId="7E24C213" w:rsidR="00921CA2" w:rsidRDefault="00921CA2" w:rsidP="00D567D5"/>
    <w:p w14:paraId="6336441E" w14:textId="5512B477" w:rsidR="00921CA2" w:rsidRDefault="00921CA2" w:rsidP="00D567D5"/>
    <w:p w14:paraId="49A21325" w14:textId="785FFB27" w:rsidR="00921CA2" w:rsidRDefault="00921CA2" w:rsidP="00D567D5"/>
    <w:p w14:paraId="1532F5C4" w14:textId="1E2DF8CF" w:rsidR="00921CA2" w:rsidRDefault="00921CA2" w:rsidP="00D567D5"/>
    <w:p w14:paraId="64AED88A" w14:textId="55825C45" w:rsidR="00921CA2" w:rsidRDefault="00921CA2" w:rsidP="00D567D5"/>
    <w:p w14:paraId="051A9CAF" w14:textId="639A9B85" w:rsidR="00921CA2" w:rsidRDefault="00921CA2" w:rsidP="00D567D5"/>
    <w:p w14:paraId="3D4D39FF" w14:textId="365B9DAB" w:rsidR="00921CA2" w:rsidRDefault="00921CA2" w:rsidP="00D567D5"/>
    <w:p w14:paraId="73BC80EF" w14:textId="7EE464CC" w:rsidR="00921CA2" w:rsidRDefault="00921CA2" w:rsidP="00D567D5"/>
    <w:p w14:paraId="1AFBE677" w14:textId="31D64576" w:rsidR="00921CA2" w:rsidRDefault="00921CA2" w:rsidP="00D567D5"/>
    <w:p w14:paraId="043384F4" w14:textId="55E0DBF8" w:rsidR="00921CA2" w:rsidRDefault="00921CA2" w:rsidP="00D567D5"/>
    <w:p w14:paraId="2E639542" w14:textId="3E24888E" w:rsidR="00921CA2" w:rsidRDefault="00921CA2" w:rsidP="00D567D5"/>
    <w:p w14:paraId="1A978156" w14:textId="3B253CD5" w:rsidR="00921CA2" w:rsidRDefault="00921CA2" w:rsidP="00D567D5"/>
    <w:p w14:paraId="1E9B7FD6" w14:textId="4CAA22A7" w:rsidR="00921CA2" w:rsidRDefault="00921CA2" w:rsidP="00D567D5"/>
    <w:p w14:paraId="360037CF" w14:textId="6C4EA8D6" w:rsidR="00921CA2" w:rsidRDefault="00921CA2" w:rsidP="00D567D5"/>
    <w:p w14:paraId="20B0178D" w14:textId="4D1530BA" w:rsidR="00921CA2" w:rsidRDefault="00921CA2" w:rsidP="00D567D5"/>
    <w:p w14:paraId="40FB3FAA" w14:textId="34831EE0" w:rsidR="00921CA2" w:rsidRDefault="00921CA2" w:rsidP="00D567D5"/>
    <w:p w14:paraId="25445004" w14:textId="3F85C66E" w:rsidR="00921CA2" w:rsidRDefault="00921CA2" w:rsidP="00D567D5"/>
    <w:p w14:paraId="0A1A47B3" w14:textId="37200126" w:rsidR="00921CA2" w:rsidRDefault="00921CA2" w:rsidP="00D567D5"/>
    <w:p w14:paraId="61D8E33F" w14:textId="43B32039" w:rsidR="00921CA2" w:rsidRDefault="00921CA2" w:rsidP="00D567D5"/>
    <w:p w14:paraId="49E80DD6" w14:textId="739D8B7A" w:rsidR="00921CA2" w:rsidRDefault="00921CA2" w:rsidP="00D567D5"/>
    <w:p w14:paraId="7DFCAABF" w14:textId="7F40CD1D" w:rsidR="00921CA2" w:rsidRDefault="00921CA2" w:rsidP="00D567D5"/>
    <w:p w14:paraId="7409C9A4" w14:textId="0B187028" w:rsidR="00921CA2" w:rsidRDefault="00921CA2" w:rsidP="00D567D5"/>
    <w:p w14:paraId="4393733E" w14:textId="22D5C447" w:rsidR="00921CA2" w:rsidRDefault="00921CA2" w:rsidP="00D567D5"/>
    <w:p w14:paraId="7DD79F59" w14:textId="77777777" w:rsidR="00921CA2" w:rsidRPr="00D567D5" w:rsidRDefault="00921CA2" w:rsidP="00D567D5"/>
    <w:p w14:paraId="7905B7B1" w14:textId="5F9AEA16" w:rsidR="00AA7652" w:rsidRDefault="00D567D5" w:rsidP="00AA7652">
      <w:pPr>
        <w:pStyle w:val="Heading2"/>
      </w:pPr>
      <w:bookmarkStart w:id="12" w:name="_Toc148106616"/>
      <w:r w:rsidRPr="00061645">
        <w:rPr>
          <w:szCs w:val="28"/>
        </w:rPr>
        <w:t>Audio</w:t>
      </w:r>
      <w:bookmarkEnd w:id="12"/>
      <w:r>
        <w:t xml:space="preserve"> </w:t>
      </w:r>
    </w:p>
    <w:p w14:paraId="5D312BD1" w14:textId="77777777" w:rsidR="00661716" w:rsidRPr="00661716" w:rsidRDefault="00661716" w:rsidP="00661716"/>
    <w:p w14:paraId="0A5E805B" w14:textId="3F88CD18" w:rsidR="00921CA2" w:rsidRPr="00D74CCD" w:rsidRDefault="00D74CCD" w:rsidP="00661716">
      <w:r w:rsidRPr="00D74CCD">
        <w:t>User</w:t>
      </w:r>
    </w:p>
    <w:p w14:paraId="5673CC3B" w14:textId="29F99208" w:rsidR="00D74CCD" w:rsidRDefault="00D74CCD" w:rsidP="00661716">
      <w:r w:rsidRPr="00D74CCD">
        <w:t>To enable </w:t>
      </w:r>
      <w:r w:rsidRPr="00D74CCD">
        <w:rPr>
          <w:b/>
          <w:bCs/>
        </w:rPr>
        <w:t>Allow users to select stereo audio in their client settings </w:t>
      </w:r>
      <w:r w:rsidRPr="00D74CCD">
        <w:t>for your own use:</w:t>
      </w:r>
    </w:p>
    <w:p w14:paraId="66640FDA" w14:textId="77777777" w:rsidR="00921CA2" w:rsidRPr="00D74CCD" w:rsidRDefault="00921CA2" w:rsidP="00921CA2">
      <w:pPr>
        <w:ind w:left="432"/>
      </w:pPr>
    </w:p>
    <w:p w14:paraId="336EE626" w14:textId="7A8CDDB7" w:rsidR="00D74CCD" w:rsidRDefault="00D74CCD" w:rsidP="00D74CCD">
      <w:pPr>
        <w:numPr>
          <w:ilvl w:val="0"/>
          <w:numId w:val="19"/>
        </w:numPr>
      </w:pPr>
      <w:r w:rsidRPr="00D74CCD">
        <w:t xml:space="preserve">Sign </w:t>
      </w:r>
      <w:r w:rsidR="0019075D" w:rsidRPr="00D74CCD">
        <w:t>into</w:t>
      </w:r>
      <w:r w:rsidRPr="00D74CCD">
        <w:t xml:space="preserve"> the Zoom web portal.</w:t>
      </w:r>
    </w:p>
    <w:p w14:paraId="3AC453AF" w14:textId="35CA2DA1" w:rsidR="00921CA2" w:rsidRDefault="00921CA2" w:rsidP="00921CA2"/>
    <w:p w14:paraId="28455B45" w14:textId="77777777" w:rsidR="00921CA2" w:rsidRPr="00D74CCD" w:rsidRDefault="00921CA2" w:rsidP="00921CA2"/>
    <w:p w14:paraId="40801D2A" w14:textId="18CB3C70" w:rsidR="00D74CCD" w:rsidRDefault="00D74CCD" w:rsidP="00D74CCD">
      <w:pPr>
        <w:numPr>
          <w:ilvl w:val="0"/>
          <w:numId w:val="19"/>
        </w:numPr>
      </w:pPr>
      <w:r w:rsidRPr="00D74CCD">
        <w:t>In the navigation panel, click </w:t>
      </w:r>
      <w:r w:rsidRPr="00D74CCD">
        <w:rPr>
          <w:b/>
          <w:bCs/>
        </w:rPr>
        <w:t>Settings</w:t>
      </w:r>
      <w:r w:rsidRPr="00D74CCD">
        <w:t>.</w:t>
      </w:r>
    </w:p>
    <w:p w14:paraId="2008D727" w14:textId="77777777" w:rsidR="00921CA2" w:rsidRDefault="00921CA2" w:rsidP="00921CA2">
      <w:pPr>
        <w:pStyle w:val="ListParagraph"/>
      </w:pPr>
    </w:p>
    <w:p w14:paraId="47DA62B0" w14:textId="77777777" w:rsidR="00921CA2" w:rsidRPr="00D74CCD" w:rsidRDefault="00921CA2" w:rsidP="00921CA2"/>
    <w:p w14:paraId="0DEBBA8A" w14:textId="0E32A526" w:rsidR="00D74CCD" w:rsidRDefault="00D74CCD" w:rsidP="00D74CCD">
      <w:pPr>
        <w:numPr>
          <w:ilvl w:val="0"/>
          <w:numId w:val="19"/>
        </w:numPr>
      </w:pPr>
      <w:r w:rsidRPr="00D74CCD">
        <w:t>Click the </w:t>
      </w:r>
      <w:r w:rsidRPr="00D74CCD">
        <w:rPr>
          <w:b/>
          <w:bCs/>
        </w:rPr>
        <w:t>Meeting</w:t>
      </w:r>
      <w:r w:rsidRPr="00D74CCD">
        <w:t> tab.</w:t>
      </w:r>
    </w:p>
    <w:p w14:paraId="47F65C33" w14:textId="07CB417C" w:rsidR="00921CA2" w:rsidRDefault="00921CA2" w:rsidP="00921CA2"/>
    <w:p w14:paraId="1B9BD63D" w14:textId="77777777" w:rsidR="00921CA2" w:rsidRPr="00D74CCD" w:rsidRDefault="00921CA2" w:rsidP="00921CA2"/>
    <w:p w14:paraId="275FF14A" w14:textId="513BEF9C" w:rsidR="00D74CCD" w:rsidRDefault="00D74CCD" w:rsidP="00D74CCD">
      <w:pPr>
        <w:numPr>
          <w:ilvl w:val="0"/>
          <w:numId w:val="19"/>
        </w:numPr>
      </w:pPr>
      <w:r w:rsidRPr="00D74CCD">
        <w:t>Under </w:t>
      </w:r>
      <w:r w:rsidRPr="00D74CCD">
        <w:rPr>
          <w:b/>
          <w:bCs/>
        </w:rPr>
        <w:t>In Meeting (Advanced)</w:t>
      </w:r>
      <w:r w:rsidRPr="00D74CCD">
        <w:t>, verify that </w:t>
      </w:r>
      <w:r w:rsidRPr="00D74CCD">
        <w:rPr>
          <w:b/>
          <w:bCs/>
        </w:rPr>
        <w:t>Allow users to select stereo audio in their client settings</w:t>
      </w:r>
      <w:r w:rsidRPr="00D74CCD">
        <w:t> is enabled.</w:t>
      </w:r>
    </w:p>
    <w:p w14:paraId="3349EB07" w14:textId="77777777" w:rsidR="00921CA2" w:rsidRDefault="00921CA2" w:rsidP="00921CA2">
      <w:pPr>
        <w:pStyle w:val="ListParagraph"/>
      </w:pPr>
    </w:p>
    <w:p w14:paraId="036420C6" w14:textId="77777777" w:rsidR="00921CA2" w:rsidRPr="00D74CCD" w:rsidRDefault="00921CA2" w:rsidP="00921CA2"/>
    <w:p w14:paraId="26B85D5B" w14:textId="71EED89D" w:rsidR="00D74CCD" w:rsidRPr="00D74CCD" w:rsidRDefault="00D74CCD" w:rsidP="00D74CCD">
      <w:pPr>
        <w:numPr>
          <w:ilvl w:val="0"/>
          <w:numId w:val="19"/>
        </w:numPr>
      </w:pPr>
      <w:r w:rsidRPr="00D74CCD">
        <w:t>If the setting is disabled, click the toggle to enable it. If a verification dialog displays, click </w:t>
      </w:r>
      <w:r w:rsidRPr="00D74CCD">
        <w:rPr>
          <w:b/>
          <w:bCs/>
        </w:rPr>
        <w:t>Turn On</w:t>
      </w:r>
      <w:r w:rsidRPr="00D74CCD">
        <w:t> to verify the change.</w:t>
      </w:r>
      <w:r w:rsidRPr="00D74CCD">
        <w:br/>
      </w:r>
      <w:r w:rsidRPr="00D74CCD">
        <w:rPr>
          <w:b/>
          <w:bCs/>
        </w:rPr>
        <w:t>Note</w:t>
      </w:r>
      <w:r w:rsidRPr="00D74CCD">
        <w:t xml:space="preserve">: If the option is </w:t>
      </w:r>
      <w:r w:rsidR="00C314F3" w:rsidRPr="00D74CCD">
        <w:t>greyed</w:t>
      </w:r>
      <w:r w:rsidRPr="00D74CCD">
        <w:t xml:space="preserve"> out, it has been locked at either the group or account level. You need to contact your Zoom admin.</w:t>
      </w:r>
    </w:p>
    <w:p w14:paraId="551349FF" w14:textId="4476B1BC" w:rsidR="00D74CCD" w:rsidRDefault="00D74CCD" w:rsidP="00D74CCD"/>
    <w:p w14:paraId="188D4F64" w14:textId="002B7DDB" w:rsidR="00921CA2" w:rsidRDefault="00921CA2" w:rsidP="00D74CCD"/>
    <w:p w14:paraId="1F87FBD3" w14:textId="3ED48926" w:rsidR="00921CA2" w:rsidRDefault="00921CA2" w:rsidP="00D74CCD"/>
    <w:p w14:paraId="7A9E4135" w14:textId="24387642" w:rsidR="00921CA2" w:rsidRDefault="00921CA2" w:rsidP="00D74CCD"/>
    <w:p w14:paraId="251D79F3" w14:textId="76DC2D0D" w:rsidR="00921CA2" w:rsidRDefault="00921CA2" w:rsidP="00D74CCD"/>
    <w:p w14:paraId="77B93A64" w14:textId="1801F31C" w:rsidR="00921CA2" w:rsidRDefault="00921CA2" w:rsidP="00D74CCD"/>
    <w:p w14:paraId="1DD8387D" w14:textId="0AFBD98C" w:rsidR="00921CA2" w:rsidRDefault="00921CA2" w:rsidP="00D74CCD"/>
    <w:p w14:paraId="7AD583EE" w14:textId="6C334AE1" w:rsidR="00921CA2" w:rsidRDefault="00921CA2" w:rsidP="00D74CCD"/>
    <w:p w14:paraId="06CC78AD" w14:textId="6D3E3DB7" w:rsidR="00921CA2" w:rsidRDefault="00921CA2" w:rsidP="00D74CCD"/>
    <w:p w14:paraId="07D29084" w14:textId="33FED552" w:rsidR="00921CA2" w:rsidRDefault="00921CA2" w:rsidP="00D74CCD"/>
    <w:p w14:paraId="524A7B90" w14:textId="0E7315D0" w:rsidR="00921CA2" w:rsidRDefault="00921CA2" w:rsidP="00D74CCD"/>
    <w:p w14:paraId="70187F83" w14:textId="76E0B235" w:rsidR="00921CA2" w:rsidRDefault="00921CA2" w:rsidP="00D74CCD"/>
    <w:p w14:paraId="25219191" w14:textId="13DA3A53" w:rsidR="00921CA2" w:rsidRDefault="00921CA2" w:rsidP="00D74CCD"/>
    <w:p w14:paraId="35FC430B" w14:textId="29A4BC03" w:rsidR="00921CA2" w:rsidRDefault="00921CA2" w:rsidP="00D74CCD"/>
    <w:p w14:paraId="2FCD8FB7" w14:textId="7C0F2409" w:rsidR="00921CA2" w:rsidRDefault="00921CA2" w:rsidP="00D74CCD"/>
    <w:p w14:paraId="6BE67530" w14:textId="032A9F76" w:rsidR="00921CA2" w:rsidRDefault="00921CA2" w:rsidP="00D74CCD"/>
    <w:p w14:paraId="1534306F" w14:textId="0E32DF82" w:rsidR="00921CA2" w:rsidRDefault="00921CA2" w:rsidP="00D74CCD"/>
    <w:p w14:paraId="50B525CA" w14:textId="50778CA0" w:rsidR="00921CA2" w:rsidRDefault="00921CA2" w:rsidP="00D74CCD"/>
    <w:p w14:paraId="155AB297" w14:textId="538203E0" w:rsidR="00921CA2" w:rsidRDefault="00921CA2" w:rsidP="00D74CCD"/>
    <w:p w14:paraId="3DDB8AFB" w14:textId="2A6F9A86" w:rsidR="00921CA2" w:rsidRDefault="00921CA2" w:rsidP="00D74CCD"/>
    <w:p w14:paraId="1687CA45" w14:textId="77777777" w:rsidR="00921CA2" w:rsidRPr="00D74CCD" w:rsidRDefault="00921CA2" w:rsidP="00D74CCD"/>
    <w:p w14:paraId="46183873" w14:textId="77777777" w:rsidR="00D567D5" w:rsidRPr="00D567D5" w:rsidRDefault="00D567D5" w:rsidP="00D567D5"/>
    <w:p w14:paraId="23F8EEE9" w14:textId="5BDF4BAB" w:rsidR="00AA7652" w:rsidRDefault="00D74CCD" w:rsidP="00AA7652">
      <w:pPr>
        <w:pStyle w:val="Heading2"/>
      </w:pPr>
      <w:bookmarkStart w:id="13" w:name="_Toc148106617"/>
      <w:r>
        <w:lastRenderedPageBreak/>
        <w:t>Screen Sharing</w:t>
      </w:r>
      <w:bookmarkEnd w:id="13"/>
    </w:p>
    <w:p w14:paraId="67FAD558" w14:textId="77777777" w:rsidR="00D567D5" w:rsidRPr="00D567D5" w:rsidRDefault="00D567D5" w:rsidP="00D567D5"/>
    <w:p w14:paraId="0F6B0A5C" w14:textId="187935D4" w:rsidR="008B7206" w:rsidRPr="0075276A" w:rsidRDefault="0075276A" w:rsidP="00661716">
      <w:r w:rsidRPr="0075276A">
        <w:t>How to enable screen sharing for participants in Zoom meetings</w:t>
      </w:r>
    </w:p>
    <w:p w14:paraId="6905E2AB" w14:textId="7D12C7A6" w:rsidR="0075276A" w:rsidRDefault="0075276A" w:rsidP="00661716">
      <w:r w:rsidRPr="008B7206">
        <w:t>Windows | macOS | Linux</w:t>
      </w:r>
    </w:p>
    <w:p w14:paraId="54823000" w14:textId="77777777" w:rsidR="008B7206" w:rsidRPr="0075276A" w:rsidRDefault="008B7206" w:rsidP="00921CA2">
      <w:pPr>
        <w:ind w:left="576"/>
      </w:pPr>
    </w:p>
    <w:p w14:paraId="21D59AA2" w14:textId="72676665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Open the Zoom desktop client.</w:t>
      </w:r>
    </w:p>
    <w:p w14:paraId="03D02CC7" w14:textId="77777777" w:rsidR="00921CA2" w:rsidRDefault="00921CA2" w:rsidP="00921CA2">
      <w:pPr>
        <w:ind w:left="576"/>
      </w:pPr>
    </w:p>
    <w:p w14:paraId="40C53D01" w14:textId="77777777" w:rsidR="0075276A" w:rsidRPr="0075276A" w:rsidRDefault="0075276A" w:rsidP="00921CA2">
      <w:pPr>
        <w:ind w:left="576"/>
      </w:pPr>
    </w:p>
    <w:p w14:paraId="587FC3E4" w14:textId="645279F9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Start or </w:t>
      </w:r>
      <w:hyperlink r:id="rId22" w:anchor="h_01FNVYW0C2Q9DCJ8JVJ03BZJ0V" w:tgtFrame="_self" w:history="1">
        <w:r w:rsidRPr="0075276A">
          <w:rPr>
            <w:rStyle w:val="Hyperlink"/>
          </w:rPr>
          <w:t>join a Zoom meeting</w:t>
        </w:r>
      </w:hyperlink>
      <w:r w:rsidRPr="0075276A">
        <w:t> as the host.</w:t>
      </w:r>
    </w:p>
    <w:p w14:paraId="4B1E41B0" w14:textId="77777777" w:rsidR="00921CA2" w:rsidRDefault="00921CA2" w:rsidP="00921CA2">
      <w:pPr>
        <w:ind w:left="576"/>
      </w:pPr>
    </w:p>
    <w:p w14:paraId="1A99EA88" w14:textId="69C227DA" w:rsidR="0075276A" w:rsidRPr="0075276A" w:rsidRDefault="0075276A" w:rsidP="00921CA2">
      <w:pPr>
        <w:ind w:left="576"/>
      </w:pPr>
      <w:r w:rsidRPr="0075276A">
        <w:t> </w:t>
      </w:r>
    </w:p>
    <w:p w14:paraId="1DC7274B" w14:textId="0A43DF43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 xml:space="preserve">On the </w:t>
      </w:r>
      <w:r w:rsidR="00D91E03" w:rsidRPr="0075276A">
        <w:t>control’s</w:t>
      </w:r>
      <w:r w:rsidRPr="0075276A">
        <w:t xml:space="preserve"> toolbar, click the upward arrow icon </w:t>
      </w:r>
      <w:r w:rsidRPr="0075276A">
        <w:rPr>
          <w:noProof/>
        </w:rPr>
        <w:drawing>
          <wp:inline distT="0" distB="0" distL="0" distR="0" wp14:anchorId="6F4190EA" wp14:editId="235182ED">
            <wp:extent cx="238125" cy="133350"/>
            <wp:effectExtent l="0" t="0" r="9525" b="0"/>
            <wp:docPr id="20" name="Picture 20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 next to </w:t>
      </w:r>
      <w:r w:rsidRPr="00921CA2">
        <w:rPr>
          <w:b/>
          <w:bCs/>
        </w:rPr>
        <w:t>Share Screen </w:t>
      </w:r>
      <w:r w:rsidRPr="0075276A">
        <w:rPr>
          <w:noProof/>
        </w:rPr>
        <w:drawing>
          <wp:inline distT="0" distB="0" distL="0" distR="0" wp14:anchorId="41616196" wp14:editId="46A8165C">
            <wp:extent cx="238125" cy="180975"/>
            <wp:effectExtent l="0" t="0" r="9525" b="9525"/>
            <wp:docPr id="19" name="Picture 1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.</w:t>
      </w:r>
    </w:p>
    <w:p w14:paraId="7A8595D3" w14:textId="77777777" w:rsidR="0075276A" w:rsidRPr="0075276A" w:rsidRDefault="0075276A" w:rsidP="00921CA2">
      <w:pPr>
        <w:ind w:left="576"/>
      </w:pPr>
    </w:p>
    <w:p w14:paraId="41A705F7" w14:textId="77777777" w:rsidR="0075276A" w:rsidRPr="00921CA2" w:rsidRDefault="0075276A" w:rsidP="00921CA2">
      <w:pPr>
        <w:pStyle w:val="ListParagraph"/>
        <w:numPr>
          <w:ilvl w:val="0"/>
          <w:numId w:val="22"/>
        </w:numPr>
        <w:rPr>
          <w:b/>
          <w:bCs/>
        </w:rPr>
      </w:pPr>
      <w:r w:rsidRPr="0075276A">
        <w:t>Click </w:t>
      </w:r>
      <w:r w:rsidRPr="00921CA2">
        <w:rPr>
          <w:b/>
          <w:bCs/>
        </w:rPr>
        <w:t>Advanced Sharing Options.</w:t>
      </w:r>
    </w:p>
    <w:p w14:paraId="59B9A979" w14:textId="77777777" w:rsidR="00921CA2" w:rsidRDefault="0075276A" w:rsidP="00921CA2">
      <w:pPr>
        <w:ind w:left="792" w:firstLine="504"/>
      </w:pPr>
      <w:r w:rsidRPr="0075276A">
        <w:t>A pop-up window will appear.</w:t>
      </w:r>
    </w:p>
    <w:p w14:paraId="2947CEA5" w14:textId="77777777" w:rsidR="00921CA2" w:rsidRDefault="00921CA2" w:rsidP="00921CA2">
      <w:pPr>
        <w:ind w:left="792" w:firstLine="504"/>
      </w:pPr>
    </w:p>
    <w:p w14:paraId="43743C45" w14:textId="5BC1BC5B" w:rsidR="0075276A" w:rsidRDefault="0075276A" w:rsidP="00921CA2">
      <w:pPr>
        <w:pStyle w:val="ListParagraph"/>
        <w:numPr>
          <w:ilvl w:val="0"/>
          <w:numId w:val="22"/>
        </w:numPr>
      </w:pPr>
      <w:r w:rsidRPr="0075276A">
        <w:t>Under </w:t>
      </w:r>
      <w:r w:rsidRPr="00921CA2">
        <w:rPr>
          <w:b/>
          <w:bCs/>
        </w:rPr>
        <w:t>Who can share</w:t>
      </w:r>
      <w:r w:rsidRPr="0075276A">
        <w:t>, select </w:t>
      </w:r>
      <w:r w:rsidRPr="00921CA2">
        <w:rPr>
          <w:b/>
          <w:bCs/>
        </w:rPr>
        <w:t>All Participants</w:t>
      </w:r>
      <w:r w:rsidRPr="0075276A">
        <w:t>.</w:t>
      </w:r>
    </w:p>
    <w:p w14:paraId="3263E945" w14:textId="77777777" w:rsidR="008B7206" w:rsidRDefault="008B7206" w:rsidP="008B7206"/>
    <w:p w14:paraId="05E4F461" w14:textId="5D390525" w:rsidR="0075276A" w:rsidRDefault="0075276A" w:rsidP="0075276A">
      <w:r w:rsidRPr="0075276A">
        <w:br/>
        <w:t>All participants in the meeting will be able to share their screen in this session.</w:t>
      </w:r>
    </w:p>
    <w:p w14:paraId="6F8753BA" w14:textId="77777777" w:rsidR="0075276A" w:rsidRPr="0075276A" w:rsidRDefault="0075276A" w:rsidP="0075276A"/>
    <w:p w14:paraId="22A96142" w14:textId="77777777" w:rsidR="008B7206" w:rsidRDefault="008B7206" w:rsidP="0075276A"/>
    <w:p w14:paraId="7059EC2C" w14:textId="77777777" w:rsidR="008B7206" w:rsidRDefault="008B7206" w:rsidP="0075276A"/>
    <w:p w14:paraId="3B7FDA6C" w14:textId="68BD7A9F" w:rsidR="0075276A" w:rsidRPr="0075276A" w:rsidRDefault="0075276A" w:rsidP="0075276A">
      <w:r w:rsidRPr="0075276A">
        <w:t>Notes:</w:t>
      </w:r>
    </w:p>
    <w:p w14:paraId="32EB2904" w14:textId="1FDD1854" w:rsidR="0075276A" w:rsidRDefault="0075276A" w:rsidP="0075276A">
      <w:r w:rsidRPr="0075276A">
        <w:t>Changing this setting during a meeting only affects this current session. Restarting the meeting or starting a different meeting will revert the Screen Sharing options back to their default. To change the default for meetings you host, adjust the </w:t>
      </w:r>
      <w:hyperlink r:id="rId25" w:anchor="h_01a29f16-a56a-42eb-9ab2-58c43f3d881a" w:tgtFrame="_self" w:history="1">
        <w:r w:rsidRPr="0075276A">
          <w:rPr>
            <w:rStyle w:val="Hyperlink"/>
          </w:rPr>
          <w:t>screen sharing settings</w:t>
        </w:r>
      </w:hyperlink>
      <w:r w:rsidRPr="0075276A">
        <w:t> on the </w:t>
      </w:r>
      <w:hyperlink r:id="rId26" w:tgtFrame="_blank" w:history="1">
        <w:r w:rsidRPr="0075276A">
          <w:rPr>
            <w:rStyle w:val="Hyperlink"/>
          </w:rPr>
          <w:t>Settings page</w:t>
        </w:r>
      </w:hyperlink>
      <w:r w:rsidRPr="0075276A">
        <w:t> on the web portal.</w:t>
      </w:r>
    </w:p>
    <w:p w14:paraId="7FFB037D" w14:textId="127C6045" w:rsidR="008B7206" w:rsidRDefault="008B7206" w:rsidP="0075276A"/>
    <w:p w14:paraId="4885FCAD" w14:textId="573B48DF" w:rsidR="008B7206" w:rsidRDefault="008B7206" w:rsidP="0075276A"/>
    <w:p w14:paraId="18676C8E" w14:textId="77777777" w:rsidR="008B7206" w:rsidRPr="0075276A" w:rsidRDefault="008B7206" w:rsidP="0075276A"/>
    <w:p w14:paraId="029158BF" w14:textId="59DAF279" w:rsidR="0075276A" w:rsidRPr="0075276A" w:rsidRDefault="0075276A" w:rsidP="0075276A">
      <w:r w:rsidRPr="0075276A">
        <w:t>You can also click </w:t>
      </w:r>
      <w:r w:rsidRPr="0075276A">
        <w:rPr>
          <w:b/>
          <w:bCs/>
        </w:rPr>
        <w:t>Security</w:t>
      </w:r>
      <w:r w:rsidRPr="0075276A">
        <w:t> </w:t>
      </w:r>
      <w:r w:rsidRPr="0075276A">
        <w:rPr>
          <w:noProof/>
        </w:rPr>
        <w:drawing>
          <wp:inline distT="0" distB="0" distL="0" distR="0" wp14:anchorId="4FE985A4" wp14:editId="396EACBA">
            <wp:extent cx="238125" cy="266700"/>
            <wp:effectExtent l="0" t="0" r="9525" b="0"/>
            <wp:docPr id="18" name="Picture 1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276A">
        <w:t> from the controls toolbar and make sure that the </w:t>
      </w:r>
      <w:r w:rsidRPr="0075276A">
        <w:rPr>
          <w:b/>
          <w:bCs/>
        </w:rPr>
        <w:t>Screen Share</w:t>
      </w:r>
      <w:r w:rsidRPr="0075276A">
        <w:t> option is checked.</w:t>
      </w:r>
    </w:p>
    <w:p w14:paraId="1D064625" w14:textId="77777777" w:rsidR="0075276A" w:rsidRPr="0075276A" w:rsidRDefault="0075276A" w:rsidP="0075276A">
      <w:r w:rsidRPr="0075276A">
        <w:t>If the options are greyed out, ensure that </w:t>
      </w:r>
      <w:r w:rsidRPr="0075276A">
        <w:rPr>
          <w:b/>
          <w:bCs/>
        </w:rPr>
        <w:t>Multiple participants can share simultaneously</w:t>
      </w:r>
      <w:r w:rsidRPr="0075276A">
        <w:t> is not selected in the </w:t>
      </w:r>
      <w:r w:rsidRPr="0075276A">
        <w:rPr>
          <w:b/>
          <w:bCs/>
        </w:rPr>
        <w:t>Advanced Sharing Options</w:t>
      </w:r>
      <w:r w:rsidRPr="0075276A">
        <w:t> window, as other options cannot be adjusted while it is enabled. </w:t>
      </w:r>
    </w:p>
    <w:p w14:paraId="6235E466" w14:textId="222D9853" w:rsidR="00AA7652" w:rsidRDefault="00C817B2" w:rsidP="0075276A">
      <w:r>
        <w:t>Error messages and troubleshooting guide</w:t>
      </w:r>
    </w:p>
    <w:p w14:paraId="4A3972B5" w14:textId="22654C33" w:rsidR="0075276A" w:rsidRDefault="0075276A" w:rsidP="0075276A"/>
    <w:p w14:paraId="232901CB" w14:textId="0C476D02" w:rsidR="0075276A" w:rsidRDefault="0075276A" w:rsidP="0075276A"/>
    <w:p w14:paraId="2B2D9648" w14:textId="22361FED" w:rsidR="0075276A" w:rsidRDefault="0075276A" w:rsidP="0075276A"/>
    <w:p w14:paraId="11739600" w14:textId="5BF97058" w:rsidR="0075276A" w:rsidRDefault="0075276A" w:rsidP="0075276A"/>
    <w:p w14:paraId="0B57BA43" w14:textId="3F914B18" w:rsidR="005108E6" w:rsidRDefault="005108E6" w:rsidP="0075276A"/>
    <w:p w14:paraId="43FABEBF" w14:textId="057475DD" w:rsidR="005108E6" w:rsidRDefault="005108E6" w:rsidP="0075276A"/>
    <w:p w14:paraId="5FDA55E8" w14:textId="561E8F14" w:rsidR="005108E6" w:rsidRDefault="005108E6" w:rsidP="0075276A"/>
    <w:p w14:paraId="6D63DE62" w14:textId="2B5759ED" w:rsidR="005108E6" w:rsidRDefault="005108E6" w:rsidP="0075276A"/>
    <w:p w14:paraId="636B671C" w14:textId="414C2F78" w:rsidR="005108E6" w:rsidRDefault="005108E6" w:rsidP="00EC6782">
      <w:pPr>
        <w:pStyle w:val="Heading1"/>
      </w:pPr>
      <w:bookmarkStart w:id="14" w:name="_Toc148106618"/>
      <w:r w:rsidRPr="005108E6">
        <w:t>Error messages and troubleshooting guide</w:t>
      </w:r>
      <w:bookmarkEnd w:id="14"/>
    </w:p>
    <w:p w14:paraId="22C5E2D1" w14:textId="77777777" w:rsidR="009816E8" w:rsidRPr="009816E8" w:rsidRDefault="009816E8" w:rsidP="009816E8"/>
    <w:tbl>
      <w:tblPr>
        <w:tblStyle w:val="TableGrid"/>
        <w:tblW w:w="8955" w:type="dxa"/>
        <w:tblInd w:w="-5" w:type="dxa"/>
        <w:tblLook w:val="04A0" w:firstRow="1" w:lastRow="0" w:firstColumn="1" w:lastColumn="0" w:noHBand="0" w:noVBand="1"/>
      </w:tblPr>
      <w:tblGrid>
        <w:gridCol w:w="4546"/>
        <w:gridCol w:w="4409"/>
      </w:tblGrid>
      <w:tr w:rsidR="00930820" w14:paraId="67AE23FC" w14:textId="77777777" w:rsidTr="00661716">
        <w:trPr>
          <w:trHeight w:val="740"/>
        </w:trPr>
        <w:tc>
          <w:tcPr>
            <w:tcW w:w="4546" w:type="dxa"/>
          </w:tcPr>
          <w:p w14:paraId="0FC19924" w14:textId="77777777" w:rsidR="00930820" w:rsidRDefault="00930820" w:rsidP="00930820">
            <w:bookmarkStart w:id="15" w:name="_Hlk148103179"/>
            <w:r>
              <w:t>Error code and details</w:t>
            </w:r>
          </w:p>
          <w:p w14:paraId="52E035F1" w14:textId="41D12692" w:rsidR="00930820" w:rsidRDefault="00930820" w:rsidP="00930820"/>
        </w:tc>
        <w:tc>
          <w:tcPr>
            <w:tcW w:w="4409" w:type="dxa"/>
          </w:tcPr>
          <w:p w14:paraId="7E824C18" w14:textId="68DEAE49" w:rsidR="00930820" w:rsidRDefault="00930820" w:rsidP="005108E6">
            <w:r w:rsidRPr="00930820">
              <w:t>Suggested troubleshooting</w:t>
            </w:r>
          </w:p>
        </w:tc>
      </w:tr>
      <w:tr w:rsidR="00930820" w14:paraId="29584047" w14:textId="77777777" w:rsidTr="00661716">
        <w:trPr>
          <w:trHeight w:val="3022"/>
        </w:trPr>
        <w:tc>
          <w:tcPr>
            <w:tcW w:w="4546" w:type="dxa"/>
          </w:tcPr>
          <w:p w14:paraId="1991FC50" w14:textId="4750235F" w:rsidR="00930820" w:rsidRDefault="00930820" w:rsidP="00930820">
            <w:pPr>
              <w:tabs>
                <w:tab w:val="left" w:pos="1365"/>
              </w:tabs>
            </w:pPr>
            <w:r>
              <w:t>401, 407: The account is unauthorized. Please contact admin.</w:t>
            </w:r>
          </w:p>
          <w:p w14:paraId="10895139" w14:textId="77777777" w:rsidR="00930820" w:rsidRDefault="00930820" w:rsidP="00930820">
            <w:pPr>
              <w:tabs>
                <w:tab w:val="left" w:pos="1365"/>
              </w:tabs>
            </w:pPr>
          </w:p>
          <w:p w14:paraId="7EFDA81B" w14:textId="77777777" w:rsidR="00930820" w:rsidRDefault="00930820" w:rsidP="00930820">
            <w:pPr>
              <w:tabs>
                <w:tab w:val="left" w:pos="1365"/>
              </w:tabs>
            </w:pPr>
            <w:r>
              <w:t>403: Your account is inactive. Please contact admin.</w:t>
            </w:r>
          </w:p>
          <w:p w14:paraId="6427210C" w14:textId="77777777" w:rsidR="00930820" w:rsidRDefault="00930820" w:rsidP="00930820">
            <w:pPr>
              <w:tabs>
                <w:tab w:val="left" w:pos="1365"/>
              </w:tabs>
            </w:pPr>
          </w:p>
          <w:p w14:paraId="1EA770B6" w14:textId="4C2BB255" w:rsidR="00930820" w:rsidRDefault="00930820" w:rsidP="00930820">
            <w:pPr>
              <w:tabs>
                <w:tab w:val="left" w:pos="1365"/>
              </w:tabs>
            </w:pPr>
            <w:r>
              <w:t>403: Your call can not be completed yet. Please try again later</w:t>
            </w:r>
          </w:p>
        </w:tc>
        <w:tc>
          <w:tcPr>
            <w:tcW w:w="4409" w:type="dxa"/>
          </w:tcPr>
          <w:p w14:paraId="24AB7C61" w14:textId="77777777" w:rsidR="00930820" w:rsidRDefault="00930820" w:rsidP="005108E6"/>
          <w:p w14:paraId="6A8C8A79" w14:textId="77777777" w:rsidR="00930820" w:rsidRDefault="00930820" w:rsidP="005108E6"/>
          <w:p w14:paraId="189BBAC1" w14:textId="61CF58BF" w:rsidR="00930820" w:rsidRDefault="00930820" w:rsidP="005108E6">
            <w:r w:rsidRPr="00930820">
              <w:t>Contact your Zoom Phone admin for help. The admin may need to assign a Zoom Phone license or calling plan.</w:t>
            </w:r>
          </w:p>
        </w:tc>
      </w:tr>
      <w:tr w:rsidR="00930820" w14:paraId="0586934C" w14:textId="77777777" w:rsidTr="00661716">
        <w:trPr>
          <w:trHeight w:val="2261"/>
        </w:trPr>
        <w:tc>
          <w:tcPr>
            <w:tcW w:w="4546" w:type="dxa"/>
          </w:tcPr>
          <w:p w14:paraId="39A6A62E" w14:textId="7A5F1002" w:rsidR="00930820" w:rsidRDefault="00930820" w:rsidP="00930820">
            <w:r w:rsidRPr="00930820">
              <w:t xml:space="preserve">404: The number you </w:t>
            </w:r>
            <w:r w:rsidR="00C314F3" w:rsidRPr="00930820">
              <w:t>dialled</w:t>
            </w:r>
            <w:r w:rsidRPr="00930820">
              <w:t xml:space="preserve"> does not exist. Please try again later</w:t>
            </w:r>
          </w:p>
        </w:tc>
        <w:tc>
          <w:tcPr>
            <w:tcW w:w="4409" w:type="dxa"/>
          </w:tcPr>
          <w:p w14:paraId="49420A01" w14:textId="095123DC" w:rsidR="00930820" w:rsidRDefault="00930820" w:rsidP="005108E6">
            <w:r w:rsidRPr="00930820">
              <w:t xml:space="preserve">The phone number you </w:t>
            </w:r>
            <w:r w:rsidR="00C314F3" w:rsidRPr="00930820">
              <w:t>dialled</w:t>
            </w:r>
            <w:r w:rsidRPr="00930820">
              <w:t xml:space="preserve"> does not exist or is invalid. Double check that the number you </w:t>
            </w:r>
            <w:r w:rsidR="00C314F3" w:rsidRPr="00930820">
              <w:t>dialled</w:t>
            </w:r>
            <w:r w:rsidRPr="00930820">
              <w:t xml:space="preserve"> is correct. If </w:t>
            </w:r>
            <w:r w:rsidR="00C314F3" w:rsidRPr="00930820">
              <w:t>dialling</w:t>
            </w:r>
            <w:r w:rsidRPr="00930820">
              <w:t xml:space="preserve"> an international number, make sure to include the country code, area code, and phone number.</w:t>
            </w:r>
          </w:p>
        </w:tc>
      </w:tr>
      <w:tr w:rsidR="00930820" w14:paraId="3110AE44" w14:textId="77777777" w:rsidTr="00661716">
        <w:trPr>
          <w:trHeight w:val="1891"/>
        </w:trPr>
        <w:tc>
          <w:tcPr>
            <w:tcW w:w="4546" w:type="dxa"/>
          </w:tcPr>
          <w:p w14:paraId="16CD704D" w14:textId="19190873" w:rsidR="00930820" w:rsidRDefault="007D5BD5" w:rsidP="005108E6">
            <w:r w:rsidRPr="007D5BD5">
              <w:t>405, 406: Your request can not be allowed. Please contact your admin.</w:t>
            </w:r>
          </w:p>
        </w:tc>
        <w:tc>
          <w:tcPr>
            <w:tcW w:w="4409" w:type="dxa"/>
          </w:tcPr>
          <w:p w14:paraId="6259FB75" w14:textId="35DDAD37" w:rsidR="00930820" w:rsidRDefault="007D5BD5" w:rsidP="005108E6">
            <w:r w:rsidRPr="007D5BD5">
              <w:t xml:space="preserve">Contact your Zoom Phone admin for help. Your admin may have removed a calling plan for outbound </w:t>
            </w:r>
            <w:r w:rsidR="00C314F3" w:rsidRPr="007D5BD5">
              <w:t>dialling</w:t>
            </w:r>
            <w:r w:rsidRPr="007D5BD5">
              <w:t>. You may need to change your network firewall or proxy server settings.</w:t>
            </w:r>
          </w:p>
        </w:tc>
      </w:tr>
      <w:tr w:rsidR="00930820" w14:paraId="21A5C097" w14:textId="77777777" w:rsidTr="00661716">
        <w:trPr>
          <w:trHeight w:val="740"/>
        </w:trPr>
        <w:tc>
          <w:tcPr>
            <w:tcW w:w="4546" w:type="dxa"/>
          </w:tcPr>
          <w:p w14:paraId="67FA3CB8" w14:textId="037D50AB" w:rsidR="00930820" w:rsidRDefault="007D5BD5" w:rsidP="005108E6">
            <w:r w:rsidRPr="007D5BD5">
              <w:t>408: Request time out. Please check your network and try again later.</w:t>
            </w:r>
          </w:p>
        </w:tc>
        <w:tc>
          <w:tcPr>
            <w:tcW w:w="4409" w:type="dxa"/>
          </w:tcPr>
          <w:p w14:paraId="05F84CC4" w14:textId="53A22DD3" w:rsidR="00930820" w:rsidRDefault="009816E8" w:rsidP="005108E6">
            <w:r w:rsidRPr="009816E8">
              <w:t>Contact your Zoom Phone admin for help. You may need to change your </w:t>
            </w:r>
            <w:hyperlink r:id="rId28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248A7576" w14:textId="77777777" w:rsidTr="00661716">
        <w:trPr>
          <w:trHeight w:val="1130"/>
        </w:trPr>
        <w:tc>
          <w:tcPr>
            <w:tcW w:w="4546" w:type="dxa"/>
          </w:tcPr>
          <w:p w14:paraId="6EDA1BF9" w14:textId="7F57B3A5" w:rsidR="00930820" w:rsidRDefault="007D5BD5" w:rsidP="005108E6">
            <w:r w:rsidRPr="007D5BD5">
              <w:t>415: Media type not supported, please contact your admin and check media type.</w:t>
            </w:r>
          </w:p>
        </w:tc>
        <w:tc>
          <w:tcPr>
            <w:tcW w:w="4409" w:type="dxa"/>
          </w:tcPr>
          <w:p w14:paraId="4070055C" w14:textId="4DCAFAD4" w:rsidR="00930820" w:rsidRDefault="009816E8" w:rsidP="005108E6">
            <w:r w:rsidRPr="009816E8">
              <w:t xml:space="preserve">The media type (audio codec) </w:t>
            </w:r>
            <w:r w:rsidR="006319B9" w:rsidRPr="009816E8">
              <w:t>is not</w:t>
            </w:r>
            <w:r w:rsidRPr="009816E8">
              <w:t xml:space="preserve"> supported. Contact your Zoom Phone admin for help. You may need to change your </w:t>
            </w:r>
            <w:hyperlink r:id="rId29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63B3DC3A" w14:textId="77777777" w:rsidTr="00661716">
        <w:trPr>
          <w:trHeight w:val="1130"/>
        </w:trPr>
        <w:tc>
          <w:tcPr>
            <w:tcW w:w="4546" w:type="dxa"/>
          </w:tcPr>
          <w:p w14:paraId="6EC8FDF1" w14:textId="6862BBAB" w:rsidR="00930820" w:rsidRDefault="007D5BD5" w:rsidP="005108E6">
            <w:r w:rsidRPr="007D5BD5">
              <w:t>439, 482, 483, 502: Your service is affected by a network issue. Please check your network and try again later.</w:t>
            </w:r>
          </w:p>
        </w:tc>
        <w:tc>
          <w:tcPr>
            <w:tcW w:w="4409" w:type="dxa"/>
          </w:tcPr>
          <w:p w14:paraId="2FC2EABB" w14:textId="4D669802" w:rsidR="00930820" w:rsidRDefault="009816E8" w:rsidP="005108E6">
            <w:r w:rsidRPr="009816E8">
              <w:t>Contact your Zoom Phone admin for help. You may need to change your </w:t>
            </w:r>
            <w:hyperlink r:id="rId30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30820" w14:paraId="3B362577" w14:textId="77777777" w:rsidTr="00661716">
        <w:trPr>
          <w:trHeight w:val="1491"/>
        </w:trPr>
        <w:tc>
          <w:tcPr>
            <w:tcW w:w="4546" w:type="dxa"/>
          </w:tcPr>
          <w:p w14:paraId="0614842D" w14:textId="33B897F6" w:rsidR="00930820" w:rsidRDefault="009816E8" w:rsidP="005108E6">
            <w:r w:rsidRPr="009816E8">
              <w:lastRenderedPageBreak/>
              <w:t xml:space="preserve">480, 504: The number you </w:t>
            </w:r>
            <w:r w:rsidR="00C314F3" w:rsidRPr="009816E8">
              <w:t>dialled</w:t>
            </w:r>
            <w:r w:rsidRPr="009816E8">
              <w:t xml:space="preserve"> is temporarily unavailable. Please try again later.</w:t>
            </w:r>
          </w:p>
        </w:tc>
        <w:tc>
          <w:tcPr>
            <w:tcW w:w="4409" w:type="dxa"/>
          </w:tcPr>
          <w:p w14:paraId="5C1F636D" w14:textId="2D7EF976" w:rsidR="00930820" w:rsidRDefault="009816E8" w:rsidP="005108E6">
            <w:r w:rsidRPr="009816E8">
              <w:t xml:space="preserve">The number you </w:t>
            </w:r>
            <w:r w:rsidR="00C314F3" w:rsidRPr="009816E8">
              <w:t>dialled</w:t>
            </w:r>
            <w:r w:rsidRPr="009816E8">
              <w:t> is temporary unavailable; for example, the other party may be unavailable or declining the call. Try to call again later.</w:t>
            </w:r>
          </w:p>
        </w:tc>
      </w:tr>
      <w:bookmarkEnd w:id="15"/>
    </w:tbl>
    <w:p w14:paraId="4C42E2E3" w14:textId="15707611" w:rsidR="005108E6" w:rsidRDefault="005108E6" w:rsidP="005108E6"/>
    <w:tbl>
      <w:tblPr>
        <w:tblStyle w:val="TableGrid"/>
        <w:tblpPr w:leftFromText="180" w:rightFromText="180" w:vertAnchor="text" w:horzAnchor="margin" w:tblpY="64"/>
        <w:tblW w:w="0" w:type="auto"/>
        <w:tblLook w:val="04A0" w:firstRow="1" w:lastRow="0" w:firstColumn="1" w:lastColumn="0" w:noHBand="0" w:noVBand="1"/>
      </w:tblPr>
      <w:tblGrid>
        <w:gridCol w:w="4508"/>
        <w:gridCol w:w="4418"/>
      </w:tblGrid>
      <w:tr w:rsidR="009816E8" w14:paraId="4740F1E9" w14:textId="77777777" w:rsidTr="009816E8">
        <w:tc>
          <w:tcPr>
            <w:tcW w:w="4508" w:type="dxa"/>
          </w:tcPr>
          <w:p w14:paraId="6888FD31" w14:textId="425E3D9F" w:rsidR="009816E8" w:rsidRDefault="009816E8" w:rsidP="009816E8">
            <w:r>
              <w:t>Error code and details (Cont.)</w:t>
            </w:r>
          </w:p>
          <w:p w14:paraId="6A664233" w14:textId="77777777" w:rsidR="009816E8" w:rsidRDefault="009816E8" w:rsidP="009816E8"/>
        </w:tc>
        <w:tc>
          <w:tcPr>
            <w:tcW w:w="4418" w:type="dxa"/>
          </w:tcPr>
          <w:p w14:paraId="700692F7" w14:textId="0929E1CE" w:rsidR="009816E8" w:rsidRDefault="009816E8" w:rsidP="009816E8">
            <w:r w:rsidRPr="00930820">
              <w:t>Suggested troubleshooting</w:t>
            </w:r>
            <w:r>
              <w:t xml:space="preserve"> (Cont.)</w:t>
            </w:r>
          </w:p>
        </w:tc>
      </w:tr>
      <w:tr w:rsidR="009816E8" w14:paraId="11ED365F" w14:textId="77777777" w:rsidTr="009816E8">
        <w:tc>
          <w:tcPr>
            <w:tcW w:w="4508" w:type="dxa"/>
          </w:tcPr>
          <w:p w14:paraId="6DDF1E23" w14:textId="77777777" w:rsidR="009816E8" w:rsidRDefault="009816E8" w:rsidP="009816E8">
            <w:pPr>
              <w:tabs>
                <w:tab w:val="left" w:pos="1365"/>
              </w:tabs>
            </w:pPr>
            <w:r>
              <w:t>486: The peer is busy. Please try again later.</w:t>
            </w:r>
          </w:p>
          <w:p w14:paraId="23940AC5" w14:textId="77777777" w:rsidR="009816E8" w:rsidRDefault="009816E8" w:rsidP="009816E8">
            <w:pPr>
              <w:tabs>
                <w:tab w:val="left" w:pos="1365"/>
              </w:tabs>
            </w:pPr>
          </w:p>
          <w:p w14:paraId="016DEA55" w14:textId="77777777" w:rsidR="009816E8" w:rsidRDefault="009816E8" w:rsidP="009816E8">
            <w:pPr>
              <w:tabs>
                <w:tab w:val="left" w:pos="1365"/>
              </w:tabs>
            </w:pPr>
            <w:r>
              <w:t>481, 487, 491, 504, 600, 604: The service is not available currently. Please try again later.</w:t>
            </w:r>
          </w:p>
          <w:p w14:paraId="70C36C48" w14:textId="77777777" w:rsidR="009816E8" w:rsidRDefault="009816E8" w:rsidP="009816E8">
            <w:pPr>
              <w:tabs>
                <w:tab w:val="left" w:pos="1365"/>
              </w:tabs>
            </w:pPr>
          </w:p>
          <w:p w14:paraId="037E77A1" w14:textId="141E0936" w:rsidR="009816E8" w:rsidRDefault="009816E8" w:rsidP="009816E8">
            <w:pPr>
              <w:tabs>
                <w:tab w:val="left" w:pos="1365"/>
              </w:tabs>
            </w:pPr>
            <w:r>
              <w:t>503: Service not available. Please try again later.</w:t>
            </w:r>
          </w:p>
        </w:tc>
        <w:tc>
          <w:tcPr>
            <w:tcW w:w="4418" w:type="dxa"/>
          </w:tcPr>
          <w:p w14:paraId="25C01DBA" w14:textId="77777777" w:rsidR="009816E8" w:rsidRDefault="009816E8" w:rsidP="009816E8"/>
          <w:p w14:paraId="564131ED" w14:textId="77777777" w:rsidR="009816E8" w:rsidRDefault="009816E8" w:rsidP="009816E8"/>
          <w:p w14:paraId="1E252445" w14:textId="1BE559BA" w:rsidR="009816E8" w:rsidRDefault="009816E8" w:rsidP="009816E8">
            <w:r w:rsidRPr="009816E8">
              <w:t>Typically caused by server issues. Try to call again later or contact your Zoom Phone admin for help. You may need to change your network firewall or proxy server settings.</w:t>
            </w:r>
          </w:p>
        </w:tc>
      </w:tr>
      <w:tr w:rsidR="009816E8" w14:paraId="39080CCC" w14:textId="77777777" w:rsidTr="009816E8">
        <w:tc>
          <w:tcPr>
            <w:tcW w:w="4508" w:type="dxa"/>
          </w:tcPr>
          <w:p w14:paraId="544BA30B" w14:textId="47D825F4" w:rsidR="009816E8" w:rsidRDefault="009816E8" w:rsidP="009816E8">
            <w:r w:rsidRPr="009816E8">
              <w:t>432, 439, 482, 483, 502, 503, 805: Your service is affected by a network issue. Please check your network and try again later</w:t>
            </w:r>
          </w:p>
        </w:tc>
        <w:tc>
          <w:tcPr>
            <w:tcW w:w="4418" w:type="dxa"/>
          </w:tcPr>
          <w:p w14:paraId="74BAB03D" w14:textId="52FB0317" w:rsidR="009816E8" w:rsidRDefault="009816E8" w:rsidP="009816E8">
            <w:r w:rsidRPr="009816E8">
              <w:t>There was a routing error. Contact your Zoom Phone admin for help. You may need to change your </w:t>
            </w:r>
            <w:hyperlink r:id="rId31" w:tgtFrame="_self" w:history="1">
              <w:r w:rsidRPr="009816E8">
                <w:rPr>
                  <w:rStyle w:val="Hyperlink"/>
                </w:rPr>
                <w:t>network firewall or proxy server settings</w:t>
              </w:r>
            </w:hyperlink>
            <w:r w:rsidRPr="009816E8">
              <w:t>.</w:t>
            </w:r>
          </w:p>
        </w:tc>
      </w:tr>
      <w:tr w:rsidR="009816E8" w14:paraId="775678B7" w14:textId="77777777" w:rsidTr="009816E8">
        <w:tc>
          <w:tcPr>
            <w:tcW w:w="4508" w:type="dxa"/>
          </w:tcPr>
          <w:p w14:paraId="04DFB2AC" w14:textId="7A5AA7FF" w:rsidR="009816E8" w:rsidRDefault="009816E8" w:rsidP="009816E8">
            <w:r w:rsidRPr="009816E8">
              <w:t>500: The call number is not available currently, please check call number and try again later</w:t>
            </w:r>
          </w:p>
        </w:tc>
        <w:tc>
          <w:tcPr>
            <w:tcW w:w="4418" w:type="dxa"/>
          </w:tcPr>
          <w:p w14:paraId="14D62BAE" w14:textId="572068B6" w:rsidR="009816E8" w:rsidRDefault="009816E8" w:rsidP="009816E8">
            <w:r w:rsidRPr="009816E8">
              <w:t>Typically caused by server issues. Try to call again later</w:t>
            </w:r>
            <w:r w:rsidR="00731099" w:rsidRPr="009816E8">
              <w:t xml:space="preserve">. </w:t>
            </w:r>
            <w:r w:rsidRPr="009816E8">
              <w:t xml:space="preserve">Also check that the number you </w:t>
            </w:r>
            <w:r w:rsidR="00C314F3" w:rsidRPr="009816E8">
              <w:t>dialled</w:t>
            </w:r>
            <w:r w:rsidRPr="009816E8">
              <w:t xml:space="preserve"> is correct. If </w:t>
            </w:r>
            <w:r w:rsidR="00C314F3" w:rsidRPr="009816E8">
              <w:t>dialling</w:t>
            </w:r>
            <w:r w:rsidRPr="009816E8">
              <w:t xml:space="preserve"> an international number, make sure to include the country code, area code, and phone number.</w:t>
            </w:r>
          </w:p>
        </w:tc>
      </w:tr>
      <w:tr w:rsidR="009816E8" w14:paraId="00164B8B" w14:textId="77777777" w:rsidTr="009816E8">
        <w:tc>
          <w:tcPr>
            <w:tcW w:w="4508" w:type="dxa"/>
          </w:tcPr>
          <w:p w14:paraId="4B6201C3" w14:textId="2B704AE4" w:rsidR="009816E8" w:rsidRDefault="009816E8" w:rsidP="009816E8">
            <w:r w:rsidRPr="009816E8">
              <w:t xml:space="preserve">504: The number you </w:t>
            </w:r>
            <w:r w:rsidR="00C314F3" w:rsidRPr="009816E8">
              <w:t>dialled</w:t>
            </w:r>
            <w:r w:rsidRPr="009816E8">
              <w:t xml:space="preserve"> is (not available/not online) currently, please try again later.</w:t>
            </w:r>
          </w:p>
        </w:tc>
        <w:tc>
          <w:tcPr>
            <w:tcW w:w="4418" w:type="dxa"/>
          </w:tcPr>
          <w:p w14:paraId="09EA644B" w14:textId="72509228" w:rsidR="009816E8" w:rsidRDefault="006319B9" w:rsidP="009816E8">
            <w:r w:rsidRPr="009816E8">
              <w:t>There is</w:t>
            </w:r>
            <w:r w:rsidR="009816E8" w:rsidRPr="009816E8">
              <w:t xml:space="preserve"> a server error with the phone number you dial. Try to call again later.</w:t>
            </w:r>
          </w:p>
        </w:tc>
      </w:tr>
      <w:tr w:rsidR="009816E8" w14:paraId="38E8AB74" w14:textId="77777777" w:rsidTr="009816E8">
        <w:tc>
          <w:tcPr>
            <w:tcW w:w="4508" w:type="dxa"/>
          </w:tcPr>
          <w:p w14:paraId="725CD31C" w14:textId="6E32A435" w:rsidR="009816E8" w:rsidRDefault="009816E8" w:rsidP="009816E8">
            <w:r w:rsidRPr="009816E8">
              <w:t>603: The peer is busy. Please try again later.</w:t>
            </w:r>
          </w:p>
        </w:tc>
        <w:tc>
          <w:tcPr>
            <w:tcW w:w="4418" w:type="dxa"/>
          </w:tcPr>
          <w:p w14:paraId="6E1BBB2D" w14:textId="61BEB7C4" w:rsidR="009816E8" w:rsidRDefault="009816E8" w:rsidP="009816E8">
            <w:r w:rsidRPr="009816E8">
              <w:t xml:space="preserve">The other call participant may have declined your call or </w:t>
            </w:r>
            <w:r w:rsidR="00731099" w:rsidRPr="009816E8">
              <w:t>cannot</w:t>
            </w:r>
            <w:r w:rsidRPr="009816E8">
              <w:t xml:space="preserve"> answer it, and there are no alternative routes like voicemail to route the call.</w:t>
            </w:r>
          </w:p>
        </w:tc>
      </w:tr>
      <w:tr w:rsidR="009816E8" w14:paraId="73736B90" w14:textId="77777777" w:rsidTr="009816E8">
        <w:tc>
          <w:tcPr>
            <w:tcW w:w="4508" w:type="dxa"/>
          </w:tcPr>
          <w:p w14:paraId="51064F97" w14:textId="59758BA6" w:rsidR="009816E8" w:rsidRDefault="009816E8" w:rsidP="009816E8">
            <w:r w:rsidRPr="009816E8">
              <w:t>702: SSL Certificate failed - Cert Name mismatch</w:t>
            </w:r>
          </w:p>
        </w:tc>
        <w:tc>
          <w:tcPr>
            <w:tcW w:w="4418" w:type="dxa"/>
          </w:tcPr>
          <w:p w14:paraId="7A283482" w14:textId="65A3DE56" w:rsidR="009816E8" w:rsidRDefault="009816E8" w:rsidP="009816E8">
            <w:r w:rsidRPr="009816E8">
              <w:t>Make sure you have the </w:t>
            </w:r>
            <w:hyperlink r:id="rId32" w:tgtFrame="_blank" w:history="1">
              <w:r w:rsidRPr="009816E8">
                <w:rPr>
                  <w:rStyle w:val="Hyperlink"/>
                </w:rPr>
                <w:t>latest version of Zoom installed</w:t>
              </w:r>
            </w:hyperlink>
            <w:r w:rsidRPr="009816E8">
              <w:t>.</w:t>
            </w:r>
          </w:p>
        </w:tc>
      </w:tr>
      <w:tr w:rsidR="009816E8" w14:paraId="0E3A135D" w14:textId="77777777" w:rsidTr="009816E8">
        <w:trPr>
          <w:trHeight w:val="1088"/>
        </w:trPr>
        <w:tc>
          <w:tcPr>
            <w:tcW w:w="4508" w:type="dxa"/>
          </w:tcPr>
          <w:p w14:paraId="2DF27BC2" w14:textId="3DEA577B" w:rsidR="009816E8" w:rsidRDefault="009816E8" w:rsidP="009816E8">
            <w:r w:rsidRPr="009816E8">
              <w:t>703: SSL Certificate failed - Handshake failed</w:t>
            </w:r>
          </w:p>
        </w:tc>
        <w:tc>
          <w:tcPr>
            <w:tcW w:w="4418" w:type="dxa"/>
          </w:tcPr>
          <w:p w14:paraId="4A829279" w14:textId="52F785A7" w:rsidR="009816E8" w:rsidRDefault="009816E8" w:rsidP="009816E8">
            <w:r w:rsidRPr="009816E8">
              <w:t>Make sure you have the </w:t>
            </w:r>
            <w:hyperlink r:id="rId33" w:tgtFrame="_blank" w:history="1">
              <w:r w:rsidRPr="009816E8">
                <w:rPr>
                  <w:rStyle w:val="Hyperlink"/>
                </w:rPr>
                <w:t>latest version of Zoom installed</w:t>
              </w:r>
            </w:hyperlink>
            <w:r w:rsidRPr="009816E8">
              <w:t>.</w:t>
            </w:r>
          </w:p>
        </w:tc>
      </w:tr>
    </w:tbl>
    <w:p w14:paraId="166E24B3" w14:textId="1A829530" w:rsidR="009816E8" w:rsidRDefault="009816E8" w:rsidP="005108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816E8" w14:paraId="46CA674D" w14:textId="77777777" w:rsidTr="009816E8">
        <w:trPr>
          <w:trHeight w:val="610"/>
        </w:trPr>
        <w:tc>
          <w:tcPr>
            <w:tcW w:w="4508" w:type="dxa"/>
          </w:tcPr>
          <w:p w14:paraId="71943DEC" w14:textId="07C75EDE" w:rsidR="009816E8" w:rsidRDefault="009816E8" w:rsidP="005108E6">
            <w:r w:rsidRPr="009816E8">
              <w:t>802, 803: Emergency calling not available.</w:t>
            </w:r>
          </w:p>
        </w:tc>
        <w:tc>
          <w:tcPr>
            <w:tcW w:w="4508" w:type="dxa"/>
          </w:tcPr>
          <w:p w14:paraId="5F186AE9" w14:textId="307C04F6" w:rsidR="009816E8" w:rsidRDefault="009816E8" w:rsidP="005108E6">
            <w:r w:rsidRPr="009816E8">
              <w:t>Contact your Zoom Phone admin for help. They may need to enable emergency calling for your site.</w:t>
            </w:r>
          </w:p>
        </w:tc>
      </w:tr>
      <w:tr w:rsidR="009816E8" w14:paraId="4BF6B4D5" w14:textId="77777777" w:rsidTr="009816E8">
        <w:trPr>
          <w:trHeight w:val="614"/>
        </w:trPr>
        <w:tc>
          <w:tcPr>
            <w:tcW w:w="4508" w:type="dxa"/>
          </w:tcPr>
          <w:p w14:paraId="5DE9DC13" w14:textId="3215AB0D" w:rsidR="009816E8" w:rsidRDefault="009816E8" w:rsidP="005108E6">
            <w:r w:rsidRPr="009816E8">
              <w:t>804: Network re-connection is ongoing</w:t>
            </w:r>
          </w:p>
        </w:tc>
        <w:tc>
          <w:tcPr>
            <w:tcW w:w="4508" w:type="dxa"/>
          </w:tcPr>
          <w:p w14:paraId="6FAC9C57" w14:textId="29ADB655" w:rsidR="009816E8" w:rsidRDefault="009816E8" w:rsidP="005108E6">
            <w:r w:rsidRPr="009816E8">
              <w:t>Wait for the network to re-connect.</w:t>
            </w:r>
          </w:p>
        </w:tc>
      </w:tr>
    </w:tbl>
    <w:p w14:paraId="1EA201B8" w14:textId="4828BAEC" w:rsidR="009816E8" w:rsidRDefault="009816E8" w:rsidP="005108E6"/>
    <w:p w14:paraId="7C7C9831" w14:textId="77777777" w:rsidR="00921CA2" w:rsidRPr="00AA7652" w:rsidRDefault="00921CA2" w:rsidP="0075276A"/>
    <w:p w14:paraId="70224FED" w14:textId="00DB5674" w:rsidR="00C817B2" w:rsidRPr="00FF17BB" w:rsidRDefault="00C817B2" w:rsidP="00FF17BB">
      <w:pPr>
        <w:pStyle w:val="Heading1"/>
      </w:pPr>
      <w:bookmarkStart w:id="16" w:name="_Toc148106619"/>
      <w:r w:rsidRPr="00FF17BB">
        <w:lastRenderedPageBreak/>
        <w:t xml:space="preserve">Product </w:t>
      </w:r>
      <w:r w:rsidR="00921CA2" w:rsidRPr="00FF17BB">
        <w:t>D</w:t>
      </w:r>
      <w:r w:rsidRPr="00FF17BB">
        <w:t>eveloper contact information</w:t>
      </w:r>
      <w:bookmarkEnd w:id="16"/>
    </w:p>
    <w:p w14:paraId="38369E7F" w14:textId="77777777" w:rsidR="00921CA2" w:rsidRPr="00921CA2" w:rsidRDefault="00921CA2" w:rsidP="00921CA2"/>
    <w:p w14:paraId="577057A8" w14:textId="0B8A4071" w:rsidR="00921CA2" w:rsidRDefault="00921CA2" w:rsidP="00921CA2">
      <w:pPr>
        <w:pStyle w:val="Heading2"/>
      </w:pPr>
      <w:bookmarkStart w:id="17" w:name="_Toc148106620"/>
      <w:r w:rsidRPr="00921CA2">
        <w:t>Zoom Plans and Support Options</w:t>
      </w:r>
      <w:bookmarkEnd w:id="17"/>
    </w:p>
    <w:p w14:paraId="51D6DCE8" w14:textId="77777777" w:rsidR="00921CA2" w:rsidRPr="00921CA2" w:rsidRDefault="00921CA2" w:rsidP="00921CA2"/>
    <w:p w14:paraId="25B4114A" w14:textId="09A4291C" w:rsidR="00921CA2" w:rsidRDefault="00921CA2" w:rsidP="00921CA2">
      <w:r w:rsidRPr="00921CA2">
        <w:t xml:space="preserve">All Zoom Plans include 24/7 access to our Global Support </w:t>
      </w:r>
      <w:r w:rsidR="00C314F3" w:rsidRPr="00921CA2">
        <w:t>Centres</w:t>
      </w:r>
      <w:r w:rsidRPr="00921CA2">
        <w:t xml:space="preserve"> and the Zoom Learning </w:t>
      </w:r>
      <w:r w:rsidR="00C314F3" w:rsidRPr="00921CA2">
        <w:t>Centre</w:t>
      </w:r>
      <w:r w:rsidRPr="00921CA2">
        <w:t>, local language support, and Zoom status notifications. Additional support options, such as priority response, will vary based on your account type, user type, and how your account is configured.</w:t>
      </w:r>
    </w:p>
    <w:p w14:paraId="5CA0452A" w14:textId="77777777" w:rsidR="00921CA2" w:rsidRPr="00921CA2" w:rsidRDefault="00921CA2" w:rsidP="00921CA2"/>
    <w:p w14:paraId="174355EA" w14:textId="7C976750" w:rsidR="00AA7652" w:rsidRDefault="0075276A" w:rsidP="00AA7652">
      <w:pPr>
        <w:pStyle w:val="Heading2"/>
      </w:pPr>
      <w:bookmarkStart w:id="18" w:name="_Toc148106621"/>
      <w:r>
        <w:t>Phone</w:t>
      </w:r>
      <w:bookmarkEnd w:id="18"/>
      <w:r>
        <w:t xml:space="preserve"> </w:t>
      </w:r>
    </w:p>
    <w:p w14:paraId="57634FC3" w14:textId="77777777" w:rsidR="0075276A" w:rsidRPr="0075276A" w:rsidRDefault="0075276A" w:rsidP="0075276A"/>
    <w:p w14:paraId="7B822AFB" w14:textId="4D3C564E" w:rsidR="0075276A" w:rsidRDefault="0075276A" w:rsidP="0075276A">
      <w:r>
        <w:t xml:space="preserve">To contact Technical or Billing Support on the phone, you must be a Licensed owner or administrator of a Business, Enterprise, or </w:t>
      </w:r>
      <w:r w:rsidR="00C314F3">
        <w:t>educational</w:t>
      </w:r>
      <w:r>
        <w:t xml:space="preserve"> account, or a Licensed member on an account with a Premier or Premier+ support plan. </w:t>
      </w:r>
    </w:p>
    <w:p w14:paraId="4BB7E48E" w14:textId="77777777" w:rsidR="0075276A" w:rsidRDefault="0075276A" w:rsidP="0075276A"/>
    <w:p w14:paraId="68C801B6" w14:textId="77777777" w:rsidR="0075276A" w:rsidRDefault="0075276A" w:rsidP="0075276A">
      <w:r>
        <w:t>Have your Personal Meeting ID (PMI) and host key ready when contacting Zoom Support over the phone.</w:t>
      </w:r>
    </w:p>
    <w:p w14:paraId="5BF6930F" w14:textId="77777777" w:rsidR="0075276A" w:rsidRDefault="0075276A" w:rsidP="0075276A"/>
    <w:p w14:paraId="1D748E87" w14:textId="77777777" w:rsidR="0075276A" w:rsidRDefault="0075276A" w:rsidP="0075276A">
      <w:r>
        <w:t>Long distance and toll rates may apply when calling.</w:t>
      </w:r>
    </w:p>
    <w:p w14:paraId="1B8C8FFC" w14:textId="77777777" w:rsidR="0075276A" w:rsidRDefault="0075276A" w:rsidP="0075276A"/>
    <w:p w14:paraId="7A7C8033" w14:textId="77777777" w:rsidR="0075276A" w:rsidRDefault="0075276A" w:rsidP="0075276A">
      <w:r>
        <w:t>Australia</w:t>
      </w:r>
    </w:p>
    <w:p w14:paraId="154F1393" w14:textId="77777777" w:rsidR="0075276A" w:rsidRDefault="0075276A" w:rsidP="0075276A">
      <w:r>
        <w:t>+61.1800.768.027</w:t>
      </w:r>
    </w:p>
    <w:p w14:paraId="15AEA960" w14:textId="77777777" w:rsidR="0075276A" w:rsidRDefault="0075276A" w:rsidP="0075276A">
      <w:r>
        <w:t>SALES EXT. 1 | SUPPORT EXT. 2 | BILLING EXT. 3</w:t>
      </w:r>
    </w:p>
    <w:p w14:paraId="68A4797A" w14:textId="77777777" w:rsidR="0075276A" w:rsidRDefault="0075276A" w:rsidP="0075276A"/>
    <w:p w14:paraId="08D5209B" w14:textId="77777777" w:rsidR="0075276A" w:rsidRDefault="0075276A" w:rsidP="0075276A">
      <w:r>
        <w:t>Language availability</w:t>
      </w:r>
    </w:p>
    <w:p w14:paraId="3A3DA7FF" w14:textId="42A3DFBB" w:rsidR="0075276A" w:rsidRDefault="0075276A" w:rsidP="0075276A">
      <w:r>
        <w:t>English 24/7</w:t>
      </w:r>
    </w:p>
    <w:p w14:paraId="23CAE493" w14:textId="77777777" w:rsidR="00921CA2" w:rsidRPr="0075276A" w:rsidRDefault="00921CA2" w:rsidP="0075276A"/>
    <w:p w14:paraId="14A2073C" w14:textId="0450CD08" w:rsidR="00AA7652" w:rsidRDefault="0075276A" w:rsidP="00921CA2">
      <w:pPr>
        <w:pStyle w:val="Heading2"/>
      </w:pPr>
      <w:bookmarkStart w:id="19" w:name="_Toc148106622"/>
      <w:r>
        <w:t>Premier Support Plans and Contact Options</w:t>
      </w:r>
      <w:bookmarkEnd w:id="19"/>
    </w:p>
    <w:p w14:paraId="6B0D6179" w14:textId="77777777" w:rsidR="00661716" w:rsidRPr="00661716" w:rsidRDefault="00661716" w:rsidP="00661716"/>
    <w:p w14:paraId="19A65C05" w14:textId="3EEA969B" w:rsidR="0075276A" w:rsidRDefault="0075276A" w:rsidP="0075276A">
      <w:r>
        <w:t>Zoom's Premier Support programs provide priority responses and speed to resolution to maximize the uptime availability of Zoom Service. Learn more about Premier priority response.</w:t>
      </w:r>
    </w:p>
    <w:p w14:paraId="48A098E4" w14:textId="19A3F898" w:rsidR="00921CA2" w:rsidRDefault="00921CA2" w:rsidP="0075276A"/>
    <w:p w14:paraId="7EA2B26C" w14:textId="77777777" w:rsidR="00921CA2" w:rsidRPr="0075276A" w:rsidRDefault="00921CA2" w:rsidP="0075276A"/>
    <w:p w14:paraId="53E715E8" w14:textId="77777777" w:rsidR="00AA7652" w:rsidRDefault="00AA7652" w:rsidP="00AA7652">
      <w:pPr>
        <w:pStyle w:val="Heading1"/>
      </w:pPr>
      <w:bookmarkStart w:id="20" w:name="_Toc148106623"/>
      <w:r>
        <w:t>Document version control and approval information.</w:t>
      </w:r>
      <w:bookmarkEnd w:id="20"/>
    </w:p>
    <w:p w14:paraId="5EF6CD3B" w14:textId="2B54A978" w:rsidR="00AA7652" w:rsidRDefault="00177F1E" w:rsidP="00AD102B">
      <w:pPr>
        <w:pStyle w:val="Heading2"/>
      </w:pPr>
      <w:bookmarkStart w:id="21" w:name="_Toc148106624"/>
      <w:r>
        <w:t>Document version control</w:t>
      </w:r>
      <w:bookmarkEnd w:id="21"/>
    </w:p>
    <w:p w14:paraId="20A523BB" w14:textId="659245E5" w:rsidR="00177F1E" w:rsidRPr="00AA7652" w:rsidRDefault="00177F1E" w:rsidP="00177F1E">
      <w:pPr>
        <w:pStyle w:val="Heading2"/>
      </w:pPr>
      <w:bookmarkStart w:id="22" w:name="_Toc148106625"/>
      <w:r>
        <w:t xml:space="preserve">Approval </w:t>
      </w:r>
      <w:r w:rsidR="00AE414A">
        <w:t>information</w:t>
      </w:r>
      <w:bookmarkEnd w:id="22"/>
      <w:r>
        <w:t xml:space="preserve"> </w:t>
      </w:r>
    </w:p>
    <w:p w14:paraId="573ED603" w14:textId="77777777" w:rsidR="00177F1E" w:rsidRPr="00177F1E" w:rsidRDefault="00177F1E" w:rsidP="00177F1E"/>
    <w:p w14:paraId="463BBACB" w14:textId="77777777" w:rsidR="00276542" w:rsidRPr="00276542" w:rsidRDefault="00276542" w:rsidP="00276542"/>
    <w:sectPr w:rsidR="00276542" w:rsidRPr="00276542" w:rsidSect="005A5E05">
      <w:headerReference w:type="default" r:id="rId34"/>
      <w:footerReference w:type="default" r:id="rId35"/>
      <w:footerReference w:type="first" r:id="rId36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249C6" w14:textId="77777777" w:rsidR="00AF7427" w:rsidRDefault="00AF7427" w:rsidP="00EE316D">
      <w:pPr>
        <w:spacing w:line="240" w:lineRule="auto"/>
      </w:pPr>
      <w:r>
        <w:separator/>
      </w:r>
    </w:p>
  </w:endnote>
  <w:endnote w:type="continuationSeparator" w:id="0">
    <w:p w14:paraId="47F229DD" w14:textId="77777777" w:rsidR="00AF7427" w:rsidRDefault="00AF7427" w:rsidP="00EE31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046BE" w14:textId="1E5E16DC" w:rsidR="00EE316D" w:rsidRDefault="00276542">
    <w:r>
      <w:t>Zoom User Guide12102023</w:t>
    </w:r>
    <w:r w:rsidR="00F03EAD">
      <w:ptab w:relativeTo="margin" w:alignment="center" w:leader="none"/>
    </w:r>
    <w:r w:rsidR="00481754">
      <w:fldChar w:fldCharType="begin"/>
    </w:r>
    <w:r w:rsidR="00481754">
      <w:instrText xml:space="preserve"> PAGE  \* Arabic  \* MERGEFORMAT </w:instrText>
    </w:r>
    <w:r w:rsidR="00481754">
      <w:fldChar w:fldCharType="separate"/>
    </w:r>
    <w:r w:rsidR="00481754">
      <w:rPr>
        <w:noProof/>
      </w:rPr>
      <w:t>1</w:t>
    </w:r>
    <w:r w:rsidR="00481754">
      <w:fldChar w:fldCharType="end"/>
    </w:r>
    <w:r w:rsidR="00F03EAD">
      <w:ptab w:relativeTo="margin" w:alignment="right" w:leader="none"/>
    </w:r>
    <w:r w:rsidR="00481754">
      <w:t>v1.0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CB08" w14:textId="77777777" w:rsidR="00F03EAD" w:rsidRDefault="005A5E05">
    <w:pPr>
      <w:pStyle w:val="Footer"/>
    </w:pPr>
    <w:r>
      <w:t>Zoom User Guide12102023</w:t>
    </w:r>
    <w:r>
      <w:ptab w:relativeTo="margin" w:alignment="center" w:leader="none"/>
    </w:r>
    <w:r>
      <w:ptab w:relativeTo="margin" w:alignment="right" w:leader="none"/>
    </w: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654D9" w14:textId="77777777" w:rsidR="00AF7427" w:rsidRDefault="00AF7427" w:rsidP="00EE316D">
      <w:pPr>
        <w:spacing w:line="240" w:lineRule="auto"/>
      </w:pPr>
      <w:r>
        <w:separator/>
      </w:r>
    </w:p>
  </w:footnote>
  <w:footnote w:type="continuationSeparator" w:id="0">
    <w:p w14:paraId="654D31A3" w14:textId="77777777" w:rsidR="00AF7427" w:rsidRDefault="00AF7427" w:rsidP="00EE31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BAFB0" w14:textId="7BF0C3B2" w:rsidR="00545023" w:rsidRDefault="003A76DF" w:rsidP="00545023">
    <w:pPr>
      <w:tabs>
        <w:tab w:val="left" w:pos="395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87115CD" wp14:editId="6CD2A964">
          <wp:simplePos x="0" y="0"/>
          <wp:positionH relativeFrom="margin">
            <wp:posOffset>4699221</wp:posOffset>
          </wp:positionH>
          <wp:positionV relativeFrom="paragraph">
            <wp:posOffset>15267</wp:posOffset>
          </wp:positionV>
          <wp:extent cx="1207135" cy="237490"/>
          <wp:effectExtent l="0" t="0" r="0" b="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2374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sdt>
      <w:sdtPr>
        <w:alias w:val="Title"/>
        <w:tag w:val=""/>
        <w:id w:val="-152725616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7BF2">
          <w:t>Zoom User Guide</w:t>
        </w:r>
      </w:sdtContent>
    </w:sdt>
    <w:r>
      <w:t xml:space="preserve"> </w:t>
    </w:r>
    <w:r w:rsidR="0066520B">
      <w:ptab w:relativeTo="margin" w:alignment="center" w:leader="none"/>
    </w:r>
    <w:r w:rsidR="0066520B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D9B"/>
    <w:multiLevelType w:val="hybridMultilevel"/>
    <w:tmpl w:val="F326B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70674"/>
    <w:multiLevelType w:val="multilevel"/>
    <w:tmpl w:val="9600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8D45B3"/>
    <w:multiLevelType w:val="hybridMultilevel"/>
    <w:tmpl w:val="573E76E8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B64BB"/>
    <w:multiLevelType w:val="multilevel"/>
    <w:tmpl w:val="693EC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502B06"/>
    <w:multiLevelType w:val="multilevel"/>
    <w:tmpl w:val="95380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812BF7"/>
    <w:multiLevelType w:val="multilevel"/>
    <w:tmpl w:val="9C02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A4315"/>
    <w:multiLevelType w:val="multilevel"/>
    <w:tmpl w:val="8494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8A3B72"/>
    <w:multiLevelType w:val="multilevel"/>
    <w:tmpl w:val="A8C03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700348"/>
    <w:multiLevelType w:val="multilevel"/>
    <w:tmpl w:val="37F62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BA5467"/>
    <w:multiLevelType w:val="hybridMultilevel"/>
    <w:tmpl w:val="90FA396E"/>
    <w:lvl w:ilvl="0" w:tplc="FD206CF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CE2A2A"/>
    <w:multiLevelType w:val="hybridMultilevel"/>
    <w:tmpl w:val="AB4AA4FE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C2224"/>
    <w:multiLevelType w:val="multilevel"/>
    <w:tmpl w:val="0DD85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F10102"/>
    <w:multiLevelType w:val="multilevel"/>
    <w:tmpl w:val="D2885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5055F0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6F271E"/>
    <w:multiLevelType w:val="multilevel"/>
    <w:tmpl w:val="EBF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EA1E9D"/>
    <w:multiLevelType w:val="hybridMultilevel"/>
    <w:tmpl w:val="5D1C70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86510F"/>
    <w:multiLevelType w:val="multilevel"/>
    <w:tmpl w:val="CF1C0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76D2FF5"/>
    <w:multiLevelType w:val="multilevel"/>
    <w:tmpl w:val="FF3E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A391827"/>
    <w:multiLevelType w:val="multilevel"/>
    <w:tmpl w:val="7A685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364193"/>
    <w:multiLevelType w:val="hybridMultilevel"/>
    <w:tmpl w:val="EBA235EC"/>
    <w:lvl w:ilvl="0" w:tplc="1348304C">
      <w:start w:val="1"/>
      <w:numFmt w:val="decimal"/>
      <w:lvlText w:val="%1."/>
      <w:lvlJc w:val="left"/>
      <w:pPr>
        <w:ind w:left="1872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0" w15:restartNumberingAfterBreak="0">
    <w:nsid w:val="619303E0"/>
    <w:multiLevelType w:val="hybridMultilevel"/>
    <w:tmpl w:val="BE60F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CA1B89"/>
    <w:multiLevelType w:val="hybridMultilevel"/>
    <w:tmpl w:val="1BBC6AD0"/>
    <w:lvl w:ilvl="0" w:tplc="1348304C">
      <w:start w:val="1"/>
      <w:numFmt w:val="decimal"/>
      <w:lvlText w:val="%1."/>
      <w:lvlJc w:val="left"/>
      <w:pPr>
        <w:ind w:left="1296" w:hanging="360"/>
      </w:pPr>
      <w:rPr>
        <w:b w:val="0"/>
        <w:bCs w:val="0"/>
      </w:rPr>
    </w:lvl>
    <w:lvl w:ilvl="1" w:tplc="0C090019" w:tentative="1">
      <w:start w:val="1"/>
      <w:numFmt w:val="lowerLetter"/>
      <w:lvlText w:val="%2."/>
      <w:lvlJc w:val="left"/>
      <w:pPr>
        <w:ind w:left="2016" w:hanging="360"/>
      </w:pPr>
    </w:lvl>
    <w:lvl w:ilvl="2" w:tplc="0C09001B" w:tentative="1">
      <w:start w:val="1"/>
      <w:numFmt w:val="lowerRoman"/>
      <w:lvlText w:val="%3."/>
      <w:lvlJc w:val="right"/>
      <w:pPr>
        <w:ind w:left="2736" w:hanging="180"/>
      </w:pPr>
    </w:lvl>
    <w:lvl w:ilvl="3" w:tplc="0C09000F" w:tentative="1">
      <w:start w:val="1"/>
      <w:numFmt w:val="decimal"/>
      <w:lvlText w:val="%4."/>
      <w:lvlJc w:val="left"/>
      <w:pPr>
        <w:ind w:left="3456" w:hanging="360"/>
      </w:pPr>
    </w:lvl>
    <w:lvl w:ilvl="4" w:tplc="0C090019" w:tentative="1">
      <w:start w:val="1"/>
      <w:numFmt w:val="lowerLetter"/>
      <w:lvlText w:val="%5."/>
      <w:lvlJc w:val="left"/>
      <w:pPr>
        <w:ind w:left="4176" w:hanging="360"/>
      </w:pPr>
    </w:lvl>
    <w:lvl w:ilvl="5" w:tplc="0C09001B" w:tentative="1">
      <w:start w:val="1"/>
      <w:numFmt w:val="lowerRoman"/>
      <w:lvlText w:val="%6."/>
      <w:lvlJc w:val="right"/>
      <w:pPr>
        <w:ind w:left="4896" w:hanging="180"/>
      </w:pPr>
    </w:lvl>
    <w:lvl w:ilvl="6" w:tplc="0C09000F" w:tentative="1">
      <w:start w:val="1"/>
      <w:numFmt w:val="decimal"/>
      <w:lvlText w:val="%7."/>
      <w:lvlJc w:val="left"/>
      <w:pPr>
        <w:ind w:left="5616" w:hanging="360"/>
      </w:pPr>
    </w:lvl>
    <w:lvl w:ilvl="7" w:tplc="0C090019" w:tentative="1">
      <w:start w:val="1"/>
      <w:numFmt w:val="lowerLetter"/>
      <w:lvlText w:val="%8."/>
      <w:lvlJc w:val="left"/>
      <w:pPr>
        <w:ind w:left="6336" w:hanging="360"/>
      </w:pPr>
    </w:lvl>
    <w:lvl w:ilvl="8" w:tplc="0C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22" w15:restartNumberingAfterBreak="0">
    <w:nsid w:val="68EA3489"/>
    <w:multiLevelType w:val="hybridMultilevel"/>
    <w:tmpl w:val="45C4B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F748E"/>
    <w:multiLevelType w:val="hybridMultilevel"/>
    <w:tmpl w:val="9920E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7931CF"/>
    <w:multiLevelType w:val="multilevel"/>
    <w:tmpl w:val="33C43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9"/>
  </w:num>
  <w:num w:numId="5">
    <w:abstractNumId w:val="13"/>
  </w:num>
  <w:num w:numId="6">
    <w:abstractNumId w:val="1"/>
  </w:num>
  <w:num w:numId="7">
    <w:abstractNumId w:val="17"/>
  </w:num>
  <w:num w:numId="8">
    <w:abstractNumId w:val="8"/>
  </w:num>
  <w:num w:numId="9">
    <w:abstractNumId w:val="4"/>
  </w:num>
  <w:num w:numId="10">
    <w:abstractNumId w:val="22"/>
  </w:num>
  <w:num w:numId="11">
    <w:abstractNumId w:val="5"/>
  </w:num>
  <w:num w:numId="12">
    <w:abstractNumId w:val="20"/>
  </w:num>
  <w:num w:numId="13">
    <w:abstractNumId w:val="14"/>
  </w:num>
  <w:num w:numId="14">
    <w:abstractNumId w:val="11"/>
  </w:num>
  <w:num w:numId="15">
    <w:abstractNumId w:val="3"/>
  </w:num>
  <w:num w:numId="16">
    <w:abstractNumId w:val="23"/>
  </w:num>
  <w:num w:numId="17">
    <w:abstractNumId w:val="16"/>
  </w:num>
  <w:num w:numId="18">
    <w:abstractNumId w:val="24"/>
  </w:num>
  <w:num w:numId="19">
    <w:abstractNumId w:val="7"/>
  </w:num>
  <w:num w:numId="20">
    <w:abstractNumId w:val="18"/>
  </w:num>
  <w:num w:numId="21">
    <w:abstractNumId w:val="12"/>
  </w:num>
  <w:num w:numId="22">
    <w:abstractNumId w:val="21"/>
  </w:num>
  <w:num w:numId="23">
    <w:abstractNumId w:val="19"/>
  </w:num>
  <w:num w:numId="24">
    <w:abstractNumId w:val="2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AB"/>
    <w:rsid w:val="00061645"/>
    <w:rsid w:val="00081D74"/>
    <w:rsid w:val="000C5C4B"/>
    <w:rsid w:val="00105260"/>
    <w:rsid w:val="00123575"/>
    <w:rsid w:val="00177F1E"/>
    <w:rsid w:val="00180BA1"/>
    <w:rsid w:val="0019075D"/>
    <w:rsid w:val="001C15B0"/>
    <w:rsid w:val="001D3FA5"/>
    <w:rsid w:val="001F2F2A"/>
    <w:rsid w:val="00276542"/>
    <w:rsid w:val="00305231"/>
    <w:rsid w:val="003362AC"/>
    <w:rsid w:val="00380952"/>
    <w:rsid w:val="003A3292"/>
    <w:rsid w:val="003A76DF"/>
    <w:rsid w:val="003B00CA"/>
    <w:rsid w:val="003F2878"/>
    <w:rsid w:val="00437BF2"/>
    <w:rsid w:val="004813AB"/>
    <w:rsid w:val="00481754"/>
    <w:rsid w:val="00485870"/>
    <w:rsid w:val="00500F22"/>
    <w:rsid w:val="005108E6"/>
    <w:rsid w:val="00545023"/>
    <w:rsid w:val="005A5E05"/>
    <w:rsid w:val="005C60F6"/>
    <w:rsid w:val="006319B9"/>
    <w:rsid w:val="00661716"/>
    <w:rsid w:val="0066520B"/>
    <w:rsid w:val="0069713F"/>
    <w:rsid w:val="00725824"/>
    <w:rsid w:val="00731099"/>
    <w:rsid w:val="0075276A"/>
    <w:rsid w:val="00761189"/>
    <w:rsid w:val="00766FA7"/>
    <w:rsid w:val="007D5BD5"/>
    <w:rsid w:val="00863099"/>
    <w:rsid w:val="00885F59"/>
    <w:rsid w:val="00897585"/>
    <w:rsid w:val="008B7206"/>
    <w:rsid w:val="008E03F5"/>
    <w:rsid w:val="008E36AA"/>
    <w:rsid w:val="00921CA2"/>
    <w:rsid w:val="00930820"/>
    <w:rsid w:val="00975FEF"/>
    <w:rsid w:val="009816E8"/>
    <w:rsid w:val="009C1DD5"/>
    <w:rsid w:val="00A6001D"/>
    <w:rsid w:val="00AA7652"/>
    <w:rsid w:val="00AD102B"/>
    <w:rsid w:val="00AE414A"/>
    <w:rsid w:val="00AE6C47"/>
    <w:rsid w:val="00AF7427"/>
    <w:rsid w:val="00B01905"/>
    <w:rsid w:val="00BA6B24"/>
    <w:rsid w:val="00BE6303"/>
    <w:rsid w:val="00C2349D"/>
    <w:rsid w:val="00C314F3"/>
    <w:rsid w:val="00C817B2"/>
    <w:rsid w:val="00D457FA"/>
    <w:rsid w:val="00D567D5"/>
    <w:rsid w:val="00D640BB"/>
    <w:rsid w:val="00D74CCD"/>
    <w:rsid w:val="00D864F0"/>
    <w:rsid w:val="00D91E03"/>
    <w:rsid w:val="00E136DF"/>
    <w:rsid w:val="00E1626A"/>
    <w:rsid w:val="00EE316D"/>
    <w:rsid w:val="00F00CF0"/>
    <w:rsid w:val="00F03EAD"/>
    <w:rsid w:val="00F22CB9"/>
    <w:rsid w:val="00F8093A"/>
    <w:rsid w:val="00FF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370A00"/>
  <w15:chartTrackingRefBased/>
  <w15:docId w15:val="{187ED90C-76FC-4A52-97C9-7F2D5F5D7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7BB"/>
    <w:pPr>
      <w:spacing w:after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26A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645"/>
    <w:pPr>
      <w:keepNext/>
      <w:keepLines/>
      <w:numPr>
        <w:ilvl w:val="1"/>
        <w:numId w:val="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7B2"/>
    <w:pPr>
      <w:keepNext/>
      <w:keepLines/>
      <w:numPr>
        <w:ilvl w:val="2"/>
        <w:numId w:val="5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B2"/>
    <w:pPr>
      <w:keepNext/>
      <w:keepLines/>
      <w:numPr>
        <w:ilvl w:val="3"/>
        <w:numId w:val="5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B2"/>
    <w:pPr>
      <w:keepNext/>
      <w:keepLines/>
      <w:numPr>
        <w:ilvl w:val="4"/>
        <w:numId w:val="5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B2"/>
    <w:pPr>
      <w:keepNext/>
      <w:keepLines/>
      <w:numPr>
        <w:ilvl w:val="5"/>
        <w:numId w:val="5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B2"/>
    <w:pPr>
      <w:keepNext/>
      <w:keepLines/>
      <w:numPr>
        <w:ilvl w:val="6"/>
        <w:numId w:val="5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B2"/>
    <w:pPr>
      <w:keepNext/>
      <w:keepLines/>
      <w:numPr>
        <w:ilvl w:val="7"/>
        <w:numId w:val="5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B2"/>
    <w:pPr>
      <w:keepNext/>
      <w:keepLines/>
      <w:numPr>
        <w:ilvl w:val="8"/>
        <w:numId w:val="5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61645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26A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478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78F"/>
  </w:style>
  <w:style w:type="paragraph" w:styleId="Footer">
    <w:name w:val="footer"/>
    <w:basedOn w:val="Normal"/>
    <w:link w:val="FooterChar"/>
    <w:uiPriority w:val="99"/>
    <w:unhideWhenUsed/>
    <w:rsid w:val="0086478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78F"/>
  </w:style>
  <w:style w:type="paragraph" w:styleId="ListParagraph">
    <w:name w:val="List Paragraph"/>
    <w:basedOn w:val="Normal"/>
    <w:uiPriority w:val="34"/>
    <w:qFormat/>
    <w:rsid w:val="00C11CA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D079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D079D"/>
    <w:rPr>
      <w:rFonts w:eastAsiaTheme="minorEastAsia"/>
      <w:lang w:val="en-US"/>
    </w:rPr>
  </w:style>
  <w:style w:type="character" w:styleId="PlaceholderText">
    <w:name w:val="Placeholder Text"/>
    <w:basedOn w:val="DefaultParagraphFont"/>
    <w:uiPriority w:val="99"/>
    <w:semiHidden/>
    <w:rsid w:val="00F03EAD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C15B0"/>
    <w:pPr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817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B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B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B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B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B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C817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17B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75FEF"/>
    <w:pPr>
      <w:tabs>
        <w:tab w:val="left" w:pos="880"/>
        <w:tab w:val="right" w:leader="dot" w:pos="9016"/>
      </w:tabs>
      <w:spacing w:after="100"/>
      <w:ind w:left="220"/>
    </w:pPr>
    <w:rPr>
      <w:rFonts w:asciiTheme="minorHAnsi" w:eastAsiaTheme="minorEastAsia" w:hAnsiTheme="minorHAnsi" w:cs="Times New Roman"/>
      <w:noProof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C1DD5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A765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A6B24"/>
    <w:rPr>
      <w:b/>
      <w:bCs/>
    </w:rPr>
  </w:style>
  <w:style w:type="table" w:styleId="TableGrid">
    <w:name w:val="Table Grid"/>
    <w:basedOn w:val="TableNormal"/>
    <w:uiPriority w:val="39"/>
    <w:rsid w:val="00930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999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1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5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56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2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6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51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7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44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09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0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0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9021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9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6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8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4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6624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4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upport.zoom.us/hc/en-us/articles/360044801671" TargetMode="External"/><Relationship Id="rId18" Type="http://schemas.openxmlformats.org/officeDocument/2006/relationships/hyperlink" Target="https://play.google.com/store" TargetMode="External"/><Relationship Id="rId26" Type="http://schemas.openxmlformats.org/officeDocument/2006/relationships/hyperlink" Target="https://zoom.us/profile/setting" TargetMode="External"/><Relationship Id="rId21" Type="http://schemas.openxmlformats.org/officeDocument/2006/relationships/image" Target="media/image1.png"/><Relationship Id="rId34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support.zoom.us/hc/en-us/articles/360026690212" TargetMode="External"/><Relationship Id="rId17" Type="http://schemas.openxmlformats.org/officeDocument/2006/relationships/hyperlink" Target="https://support.zoom.us/hc/en-us/articles/4415294177549-Downloading-the-Zoom-desktop-client-and-mobile-app" TargetMode="External"/><Relationship Id="rId25" Type="http://schemas.openxmlformats.org/officeDocument/2006/relationships/hyperlink" Target="https://support.zoom.us/hc/en-us/articles/360034675592-Changing-your-meeting-settings" TargetMode="External"/><Relationship Id="rId33" Type="http://schemas.openxmlformats.org/officeDocument/2006/relationships/hyperlink" Target="https://zoom.us/download" TargetMode="External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support.zoom.us/hc/en-us/articles/201362993" TargetMode="External"/><Relationship Id="rId20" Type="http://schemas.openxmlformats.org/officeDocument/2006/relationships/hyperlink" Target="https://zoom.us/signin" TargetMode="External"/><Relationship Id="rId29" Type="http://schemas.openxmlformats.org/officeDocument/2006/relationships/hyperlink" Target="https://support.zoom.us/hc/en-us/articles/201362683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no-reply@zoom.us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zoom.us/download" TargetMode="External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www.apple.com/app-store/" TargetMode="External"/><Relationship Id="rId23" Type="http://schemas.openxmlformats.org/officeDocument/2006/relationships/image" Target="media/image2.png"/><Relationship Id="rId28" Type="http://schemas.openxmlformats.org/officeDocument/2006/relationships/hyperlink" Target="https://support.zoom.us/hc/en-us/articles/201362683" TargetMode="External"/><Relationship Id="rId36" Type="http://schemas.openxmlformats.org/officeDocument/2006/relationships/footer" Target="footer2.xml"/><Relationship Id="rId10" Type="http://schemas.openxmlformats.org/officeDocument/2006/relationships/hyperlink" Target="mailto:no-reply@zoom.us" TargetMode="External"/><Relationship Id="rId19" Type="http://schemas.openxmlformats.org/officeDocument/2006/relationships/hyperlink" Target="https://support.zoom.us/hc/en-us/articles/200942759" TargetMode="External"/><Relationship Id="rId31" Type="http://schemas.openxmlformats.org/officeDocument/2006/relationships/hyperlink" Target="https://support.zoom.us/hc/en-us/articles/201362683" TargetMode="External"/><Relationship Id="rId4" Type="http://schemas.openxmlformats.org/officeDocument/2006/relationships/styles" Target="styles.xml"/><Relationship Id="rId9" Type="http://schemas.openxmlformats.org/officeDocument/2006/relationships/hyperlink" Target="https://zoom.us/signup" TargetMode="External"/><Relationship Id="rId14" Type="http://schemas.openxmlformats.org/officeDocument/2006/relationships/hyperlink" Target="https://support.zoom.us/hc/en-us/articles/4415294177549-Downloading-the-Zoom-desktop-client-and-mobile-app" TargetMode="External"/><Relationship Id="rId22" Type="http://schemas.openxmlformats.org/officeDocument/2006/relationships/hyperlink" Target="https://support.zoom.us/hc/en-us/articles/201362193-" TargetMode="External"/><Relationship Id="rId27" Type="http://schemas.openxmlformats.org/officeDocument/2006/relationships/image" Target="media/image4.png"/><Relationship Id="rId30" Type="http://schemas.openxmlformats.org/officeDocument/2006/relationships/hyperlink" Target="https://support.zoom.us/hc/en-us/articles/201362683" TargetMode="External"/><Relationship Id="rId35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OneDrive\Desktop\Public%20ICTICT309\Murray%20Tafe%20User%20Guid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373858-26E9-4567-B960-CA52C64B2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Murray Tafe User Guide Template</Template>
  <TotalTime>193</TotalTime>
  <Pages>14</Pages>
  <Words>2457</Words>
  <Characters>14011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Zoom User Guide</vt:lpstr>
    </vt:vector>
  </TitlesOfParts>
  <Company>Murray Tafe</Company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Zoom User Guide</dc:title>
  <dc:subject>Murray tafe</dc:subject>
  <dc:creator>Tyler Cole-Frost</dc:creator>
  <cp:keywords/>
  <dc:description/>
  <cp:lastModifiedBy>Tyler Cole-Frost</cp:lastModifiedBy>
  <cp:revision>31</cp:revision>
  <dcterms:created xsi:type="dcterms:W3CDTF">2023-10-13T01:46:00Z</dcterms:created>
  <dcterms:modified xsi:type="dcterms:W3CDTF">2023-10-18T00:20:00Z</dcterms:modified>
</cp:coreProperties>
</file>