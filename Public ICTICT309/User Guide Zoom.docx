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30737589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274FB39D" w14:textId="77777777" w:rsidR="00F03EAD" w:rsidRDefault="00F03EAD"/>
        <w:p w14:paraId="37AA68D9" w14:textId="77777777" w:rsidR="00E1626A" w:rsidRDefault="00F03EAD">
          <w:pPr>
            <w:spacing w:after="160"/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C999910" wp14:editId="2B91F41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48027" w14:textId="3606D0C9" w:rsidR="00F03EAD" w:rsidRDefault="00F8093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7BF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Zoom </w:t>
                                    </w:r>
                                    <w:r w:rsidR="00F03E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User </w:t>
                                    </w:r>
                                    <w:r w:rsidR="0069713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</w:t>
                                    </w:r>
                                    <w:r w:rsidR="00F03E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253AB4" w14:textId="77777777" w:rsidR="00F03EAD" w:rsidRDefault="00E162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Murray tafe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49B966" w14:textId="77777777" w:rsidR="00F03EAD" w:rsidRDefault="00F03EA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Tyler Cole-Frost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C9999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6348027" w14:textId="3606D0C9" w:rsidR="00F03EAD" w:rsidRDefault="00F8093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37BF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Zoom </w:t>
                              </w:r>
                              <w:r w:rsidR="00F03E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User </w:t>
                              </w:r>
                              <w:r w:rsidR="0069713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G</w:t>
                              </w:r>
                              <w:r w:rsidR="00F03E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253AB4" w14:textId="77777777" w:rsidR="00F03EAD" w:rsidRDefault="00E162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Murray tafe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49B966" w14:textId="77777777" w:rsidR="00F03EAD" w:rsidRDefault="00F03EA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Tyler Cole-Frost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sz w:val="40"/>
              <w:szCs w:val="40"/>
            </w:rPr>
            <w:br w:type="page"/>
          </w:r>
        </w:p>
        <w:p w14:paraId="1F852C5E" w14:textId="77777777" w:rsidR="00E1626A" w:rsidRDefault="00E1626A" w:rsidP="005C60F6">
          <w:pPr>
            <w:pStyle w:val="Heading1"/>
            <w:numPr>
              <w:ilvl w:val="0"/>
              <w:numId w:val="0"/>
            </w:numPr>
            <w:ind w:left="432" w:hanging="432"/>
          </w:pPr>
          <w:bookmarkStart w:id="0" w:name="_Toc148013586"/>
          <w:r>
            <w:lastRenderedPageBreak/>
            <w:t>Product overview</w:t>
          </w:r>
          <w:bookmarkEnd w:id="0"/>
        </w:p>
        <w:p w14:paraId="5303DC54" w14:textId="77777777" w:rsidR="00E1626A" w:rsidRPr="00E1626A" w:rsidRDefault="00E1626A" w:rsidP="00E1626A"/>
        <w:p w14:paraId="5628559C" w14:textId="77777777" w:rsidR="00E1626A" w:rsidRDefault="00E1626A">
          <w:pPr>
            <w:spacing w:after="160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  <w:p w14:paraId="64692C5E" w14:textId="77777777" w:rsidR="0069713F" w:rsidRPr="0069713F" w:rsidRDefault="00F8093A" w:rsidP="0069713F">
          <w:pPr>
            <w:spacing w:after="160"/>
            <w:rPr>
              <w:sz w:val="40"/>
              <w:szCs w:val="40"/>
            </w:rPr>
          </w:pP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en-AU"/>
        </w:rPr>
        <w:id w:val="-12425552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D8052A" w14:textId="77777777" w:rsidR="00C817B2" w:rsidRDefault="00C817B2" w:rsidP="00C817B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474AEF21" w14:textId="77777777" w:rsidR="00E1626A" w:rsidRDefault="00C817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13586" w:history="1">
            <w:r w:rsidR="00E1626A" w:rsidRPr="00C63F6F">
              <w:rPr>
                <w:rStyle w:val="Hyperlink"/>
                <w:noProof/>
              </w:rPr>
              <w:t>1</w:t>
            </w:r>
            <w:r w:rsidR="00E1626A">
              <w:rPr>
                <w:rFonts w:eastAsiaTheme="minorEastAsia"/>
                <w:noProof/>
                <w:lang w:eastAsia="en-AU"/>
              </w:rPr>
              <w:tab/>
            </w:r>
            <w:r w:rsidR="00E1626A" w:rsidRPr="00C63F6F">
              <w:rPr>
                <w:rStyle w:val="Hyperlink"/>
                <w:noProof/>
              </w:rPr>
              <w:t>Product overview</w:t>
            </w:r>
            <w:r w:rsidR="00E1626A">
              <w:rPr>
                <w:noProof/>
                <w:webHidden/>
              </w:rPr>
              <w:tab/>
            </w:r>
            <w:r w:rsidR="00E1626A">
              <w:rPr>
                <w:noProof/>
                <w:webHidden/>
              </w:rPr>
              <w:fldChar w:fldCharType="begin"/>
            </w:r>
            <w:r w:rsidR="00E1626A">
              <w:rPr>
                <w:noProof/>
                <w:webHidden/>
              </w:rPr>
              <w:instrText xml:space="preserve"> PAGEREF _Toc148013586 \h </w:instrText>
            </w:r>
            <w:r w:rsidR="00E1626A">
              <w:rPr>
                <w:noProof/>
                <w:webHidden/>
              </w:rPr>
            </w:r>
            <w:r w:rsidR="00E1626A">
              <w:rPr>
                <w:noProof/>
                <w:webHidden/>
              </w:rPr>
              <w:fldChar w:fldCharType="separate"/>
            </w:r>
            <w:r w:rsidR="00E1626A">
              <w:rPr>
                <w:noProof/>
                <w:webHidden/>
              </w:rPr>
              <w:t>1</w:t>
            </w:r>
            <w:r w:rsidR="00E1626A">
              <w:rPr>
                <w:noProof/>
                <w:webHidden/>
              </w:rPr>
              <w:fldChar w:fldCharType="end"/>
            </w:r>
          </w:hyperlink>
        </w:p>
        <w:p w14:paraId="20C49AC9" w14:textId="77777777" w:rsidR="00E1626A" w:rsidRDefault="00F809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8013587" w:history="1">
            <w:r w:rsidR="00E1626A" w:rsidRPr="00C63F6F">
              <w:rPr>
                <w:rStyle w:val="Hyperlink"/>
                <w:noProof/>
              </w:rPr>
              <w:t>2</w:t>
            </w:r>
            <w:r w:rsidR="00E1626A">
              <w:rPr>
                <w:rFonts w:eastAsiaTheme="minorEastAsia"/>
                <w:noProof/>
                <w:lang w:eastAsia="en-AU"/>
              </w:rPr>
              <w:tab/>
            </w:r>
            <w:r w:rsidR="00E1626A" w:rsidRPr="00C63F6F">
              <w:rPr>
                <w:rStyle w:val="Hyperlink"/>
                <w:noProof/>
              </w:rPr>
              <w:t>Minimum hardware and software requirements</w:t>
            </w:r>
            <w:r w:rsidR="00E1626A">
              <w:rPr>
                <w:noProof/>
                <w:webHidden/>
              </w:rPr>
              <w:tab/>
            </w:r>
            <w:r w:rsidR="00E1626A">
              <w:rPr>
                <w:noProof/>
                <w:webHidden/>
              </w:rPr>
              <w:fldChar w:fldCharType="begin"/>
            </w:r>
            <w:r w:rsidR="00E1626A">
              <w:rPr>
                <w:noProof/>
                <w:webHidden/>
              </w:rPr>
              <w:instrText xml:space="preserve"> PAGEREF _Toc148013587 \h </w:instrText>
            </w:r>
            <w:r w:rsidR="00E1626A">
              <w:rPr>
                <w:noProof/>
                <w:webHidden/>
              </w:rPr>
            </w:r>
            <w:r w:rsidR="00E1626A">
              <w:rPr>
                <w:noProof/>
                <w:webHidden/>
              </w:rPr>
              <w:fldChar w:fldCharType="separate"/>
            </w:r>
            <w:r w:rsidR="00E1626A">
              <w:rPr>
                <w:noProof/>
                <w:webHidden/>
              </w:rPr>
              <w:t>4</w:t>
            </w:r>
            <w:r w:rsidR="00E1626A">
              <w:rPr>
                <w:noProof/>
                <w:webHidden/>
              </w:rPr>
              <w:fldChar w:fldCharType="end"/>
            </w:r>
          </w:hyperlink>
        </w:p>
        <w:p w14:paraId="3172C3AC" w14:textId="77777777" w:rsidR="00E1626A" w:rsidRDefault="00F809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8013588" w:history="1">
            <w:r w:rsidR="00E1626A" w:rsidRPr="00C63F6F">
              <w:rPr>
                <w:rStyle w:val="Hyperlink"/>
                <w:noProof/>
              </w:rPr>
              <w:t>3</w:t>
            </w:r>
            <w:r w:rsidR="00E1626A">
              <w:rPr>
                <w:rFonts w:eastAsiaTheme="minorEastAsia"/>
                <w:noProof/>
                <w:lang w:eastAsia="en-AU"/>
              </w:rPr>
              <w:tab/>
            </w:r>
            <w:r w:rsidR="00E1626A" w:rsidRPr="00C63F6F">
              <w:rPr>
                <w:rStyle w:val="Hyperlink"/>
                <w:noProof/>
              </w:rPr>
              <w:t>Safe use of the product</w:t>
            </w:r>
            <w:r w:rsidR="00E1626A">
              <w:rPr>
                <w:noProof/>
                <w:webHidden/>
              </w:rPr>
              <w:tab/>
            </w:r>
            <w:r w:rsidR="00E1626A">
              <w:rPr>
                <w:noProof/>
                <w:webHidden/>
              </w:rPr>
              <w:fldChar w:fldCharType="begin"/>
            </w:r>
            <w:r w:rsidR="00E1626A">
              <w:rPr>
                <w:noProof/>
                <w:webHidden/>
              </w:rPr>
              <w:instrText xml:space="preserve"> PAGEREF _Toc148013588 \h </w:instrText>
            </w:r>
            <w:r w:rsidR="00E1626A">
              <w:rPr>
                <w:noProof/>
                <w:webHidden/>
              </w:rPr>
            </w:r>
            <w:r w:rsidR="00E1626A">
              <w:rPr>
                <w:noProof/>
                <w:webHidden/>
              </w:rPr>
              <w:fldChar w:fldCharType="separate"/>
            </w:r>
            <w:r w:rsidR="00E1626A">
              <w:rPr>
                <w:noProof/>
                <w:webHidden/>
              </w:rPr>
              <w:t>4</w:t>
            </w:r>
            <w:r w:rsidR="00E1626A">
              <w:rPr>
                <w:noProof/>
                <w:webHidden/>
              </w:rPr>
              <w:fldChar w:fldCharType="end"/>
            </w:r>
          </w:hyperlink>
        </w:p>
        <w:p w14:paraId="1AC96F3C" w14:textId="77777777" w:rsidR="00E1626A" w:rsidRDefault="00F809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8013589" w:history="1">
            <w:r w:rsidR="00E1626A" w:rsidRPr="00C63F6F">
              <w:rPr>
                <w:rStyle w:val="Hyperlink"/>
                <w:noProof/>
              </w:rPr>
              <w:t>4</w:t>
            </w:r>
            <w:r w:rsidR="00E1626A">
              <w:rPr>
                <w:rFonts w:eastAsiaTheme="minorEastAsia"/>
                <w:noProof/>
                <w:lang w:eastAsia="en-AU"/>
              </w:rPr>
              <w:tab/>
            </w:r>
            <w:r w:rsidR="00E1626A" w:rsidRPr="00C63F6F">
              <w:rPr>
                <w:rStyle w:val="Hyperlink"/>
                <w:noProof/>
              </w:rPr>
              <w:t>Installation guide</w:t>
            </w:r>
            <w:r w:rsidR="00E1626A">
              <w:rPr>
                <w:noProof/>
                <w:webHidden/>
              </w:rPr>
              <w:tab/>
            </w:r>
            <w:r w:rsidR="00E1626A">
              <w:rPr>
                <w:noProof/>
                <w:webHidden/>
              </w:rPr>
              <w:fldChar w:fldCharType="begin"/>
            </w:r>
            <w:r w:rsidR="00E1626A">
              <w:rPr>
                <w:noProof/>
                <w:webHidden/>
              </w:rPr>
              <w:instrText xml:space="preserve"> PAGEREF _Toc148013589 \h </w:instrText>
            </w:r>
            <w:r w:rsidR="00E1626A">
              <w:rPr>
                <w:noProof/>
                <w:webHidden/>
              </w:rPr>
            </w:r>
            <w:r w:rsidR="00E1626A">
              <w:rPr>
                <w:noProof/>
                <w:webHidden/>
              </w:rPr>
              <w:fldChar w:fldCharType="separate"/>
            </w:r>
            <w:r w:rsidR="00E1626A">
              <w:rPr>
                <w:noProof/>
                <w:webHidden/>
              </w:rPr>
              <w:t>4</w:t>
            </w:r>
            <w:r w:rsidR="00E1626A">
              <w:rPr>
                <w:noProof/>
                <w:webHidden/>
              </w:rPr>
              <w:fldChar w:fldCharType="end"/>
            </w:r>
          </w:hyperlink>
        </w:p>
        <w:p w14:paraId="3CBD0ACB" w14:textId="77777777" w:rsidR="00E1626A" w:rsidRDefault="00F809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8013590" w:history="1">
            <w:r w:rsidR="00E1626A" w:rsidRPr="00C63F6F">
              <w:rPr>
                <w:rStyle w:val="Hyperlink"/>
                <w:noProof/>
              </w:rPr>
              <w:t>5</w:t>
            </w:r>
            <w:r w:rsidR="00E1626A">
              <w:rPr>
                <w:rFonts w:eastAsiaTheme="minorEastAsia"/>
                <w:noProof/>
                <w:lang w:eastAsia="en-AU"/>
              </w:rPr>
              <w:tab/>
            </w:r>
            <w:r w:rsidR="00E1626A" w:rsidRPr="00C63F6F">
              <w:rPr>
                <w:rStyle w:val="Hyperlink"/>
                <w:noProof/>
              </w:rPr>
              <w:t>Getting started guide</w:t>
            </w:r>
            <w:r w:rsidR="00E1626A">
              <w:rPr>
                <w:noProof/>
                <w:webHidden/>
              </w:rPr>
              <w:tab/>
            </w:r>
            <w:r w:rsidR="00E1626A">
              <w:rPr>
                <w:noProof/>
                <w:webHidden/>
              </w:rPr>
              <w:fldChar w:fldCharType="begin"/>
            </w:r>
            <w:r w:rsidR="00E1626A">
              <w:rPr>
                <w:noProof/>
                <w:webHidden/>
              </w:rPr>
              <w:instrText xml:space="preserve"> PAGEREF _Toc148013590 \h </w:instrText>
            </w:r>
            <w:r w:rsidR="00E1626A">
              <w:rPr>
                <w:noProof/>
                <w:webHidden/>
              </w:rPr>
            </w:r>
            <w:r w:rsidR="00E1626A">
              <w:rPr>
                <w:noProof/>
                <w:webHidden/>
              </w:rPr>
              <w:fldChar w:fldCharType="separate"/>
            </w:r>
            <w:r w:rsidR="00E1626A">
              <w:rPr>
                <w:noProof/>
                <w:webHidden/>
              </w:rPr>
              <w:t>4</w:t>
            </w:r>
            <w:r w:rsidR="00E1626A">
              <w:rPr>
                <w:noProof/>
                <w:webHidden/>
              </w:rPr>
              <w:fldChar w:fldCharType="end"/>
            </w:r>
          </w:hyperlink>
        </w:p>
        <w:p w14:paraId="3B53D7DA" w14:textId="77777777" w:rsidR="00E1626A" w:rsidRDefault="00F809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8013591" w:history="1">
            <w:r w:rsidR="00E1626A" w:rsidRPr="00C63F6F">
              <w:rPr>
                <w:rStyle w:val="Hyperlink"/>
                <w:noProof/>
              </w:rPr>
              <w:t>6</w:t>
            </w:r>
            <w:r w:rsidR="00E1626A">
              <w:rPr>
                <w:rFonts w:eastAsiaTheme="minorEastAsia"/>
                <w:noProof/>
                <w:lang w:eastAsia="en-AU"/>
              </w:rPr>
              <w:tab/>
            </w:r>
            <w:r w:rsidR="00E1626A" w:rsidRPr="00C63F6F">
              <w:rPr>
                <w:rStyle w:val="Hyperlink"/>
                <w:noProof/>
              </w:rPr>
              <w:t>Major features and functions of the product</w:t>
            </w:r>
            <w:r w:rsidR="00E1626A">
              <w:rPr>
                <w:noProof/>
                <w:webHidden/>
              </w:rPr>
              <w:tab/>
            </w:r>
            <w:r w:rsidR="00E1626A">
              <w:rPr>
                <w:noProof/>
                <w:webHidden/>
              </w:rPr>
              <w:fldChar w:fldCharType="begin"/>
            </w:r>
            <w:r w:rsidR="00E1626A">
              <w:rPr>
                <w:noProof/>
                <w:webHidden/>
              </w:rPr>
              <w:instrText xml:space="preserve"> PAGEREF _Toc148013591 \h </w:instrText>
            </w:r>
            <w:r w:rsidR="00E1626A">
              <w:rPr>
                <w:noProof/>
                <w:webHidden/>
              </w:rPr>
            </w:r>
            <w:r w:rsidR="00E1626A">
              <w:rPr>
                <w:noProof/>
                <w:webHidden/>
              </w:rPr>
              <w:fldChar w:fldCharType="separate"/>
            </w:r>
            <w:r w:rsidR="00E1626A">
              <w:rPr>
                <w:noProof/>
                <w:webHidden/>
              </w:rPr>
              <w:t>4</w:t>
            </w:r>
            <w:r w:rsidR="00E1626A">
              <w:rPr>
                <w:noProof/>
                <w:webHidden/>
              </w:rPr>
              <w:fldChar w:fldCharType="end"/>
            </w:r>
          </w:hyperlink>
        </w:p>
        <w:p w14:paraId="1A8C9253" w14:textId="77777777" w:rsidR="00E1626A" w:rsidRDefault="00F809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8013592" w:history="1">
            <w:r w:rsidR="00E1626A" w:rsidRPr="00C63F6F">
              <w:rPr>
                <w:rStyle w:val="Hyperlink"/>
                <w:noProof/>
              </w:rPr>
              <w:t>7</w:t>
            </w:r>
            <w:r w:rsidR="00E1626A">
              <w:rPr>
                <w:rFonts w:eastAsiaTheme="minorEastAsia"/>
                <w:noProof/>
                <w:lang w:eastAsia="en-AU"/>
              </w:rPr>
              <w:tab/>
            </w:r>
            <w:r w:rsidR="00E1626A" w:rsidRPr="00C63F6F">
              <w:rPr>
                <w:rStyle w:val="Hyperlink"/>
                <w:noProof/>
              </w:rPr>
              <w:t>Error messages and troubleshooting guide</w:t>
            </w:r>
            <w:r w:rsidR="00E1626A">
              <w:rPr>
                <w:noProof/>
                <w:webHidden/>
              </w:rPr>
              <w:tab/>
            </w:r>
            <w:r w:rsidR="00E1626A">
              <w:rPr>
                <w:noProof/>
                <w:webHidden/>
              </w:rPr>
              <w:fldChar w:fldCharType="begin"/>
            </w:r>
            <w:r w:rsidR="00E1626A">
              <w:rPr>
                <w:noProof/>
                <w:webHidden/>
              </w:rPr>
              <w:instrText xml:space="preserve"> PAGEREF _Toc148013592 \h </w:instrText>
            </w:r>
            <w:r w:rsidR="00E1626A">
              <w:rPr>
                <w:noProof/>
                <w:webHidden/>
              </w:rPr>
            </w:r>
            <w:r w:rsidR="00E1626A">
              <w:rPr>
                <w:noProof/>
                <w:webHidden/>
              </w:rPr>
              <w:fldChar w:fldCharType="separate"/>
            </w:r>
            <w:r w:rsidR="00E1626A">
              <w:rPr>
                <w:noProof/>
                <w:webHidden/>
              </w:rPr>
              <w:t>4</w:t>
            </w:r>
            <w:r w:rsidR="00E1626A">
              <w:rPr>
                <w:noProof/>
                <w:webHidden/>
              </w:rPr>
              <w:fldChar w:fldCharType="end"/>
            </w:r>
          </w:hyperlink>
        </w:p>
        <w:p w14:paraId="1DD6429C" w14:textId="77777777" w:rsidR="00E1626A" w:rsidRDefault="00F809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8013593" w:history="1">
            <w:r w:rsidR="00E1626A" w:rsidRPr="00C63F6F">
              <w:rPr>
                <w:rStyle w:val="Hyperlink"/>
                <w:noProof/>
              </w:rPr>
              <w:t>8</w:t>
            </w:r>
            <w:r w:rsidR="00E1626A">
              <w:rPr>
                <w:rFonts w:eastAsiaTheme="minorEastAsia"/>
                <w:noProof/>
                <w:lang w:eastAsia="en-AU"/>
              </w:rPr>
              <w:tab/>
            </w:r>
            <w:r w:rsidR="00E1626A" w:rsidRPr="00C63F6F">
              <w:rPr>
                <w:rStyle w:val="Hyperlink"/>
                <w:noProof/>
              </w:rPr>
              <w:t>Product developer contact information</w:t>
            </w:r>
            <w:r w:rsidR="00E1626A">
              <w:rPr>
                <w:noProof/>
                <w:webHidden/>
              </w:rPr>
              <w:tab/>
            </w:r>
            <w:r w:rsidR="00E1626A">
              <w:rPr>
                <w:noProof/>
                <w:webHidden/>
              </w:rPr>
              <w:fldChar w:fldCharType="begin"/>
            </w:r>
            <w:r w:rsidR="00E1626A">
              <w:rPr>
                <w:noProof/>
                <w:webHidden/>
              </w:rPr>
              <w:instrText xml:space="preserve"> PAGEREF _Toc148013593 \h </w:instrText>
            </w:r>
            <w:r w:rsidR="00E1626A">
              <w:rPr>
                <w:noProof/>
                <w:webHidden/>
              </w:rPr>
            </w:r>
            <w:r w:rsidR="00E1626A">
              <w:rPr>
                <w:noProof/>
                <w:webHidden/>
              </w:rPr>
              <w:fldChar w:fldCharType="separate"/>
            </w:r>
            <w:r w:rsidR="00E1626A">
              <w:rPr>
                <w:noProof/>
                <w:webHidden/>
              </w:rPr>
              <w:t>4</w:t>
            </w:r>
            <w:r w:rsidR="00E1626A">
              <w:rPr>
                <w:noProof/>
                <w:webHidden/>
              </w:rPr>
              <w:fldChar w:fldCharType="end"/>
            </w:r>
          </w:hyperlink>
        </w:p>
        <w:p w14:paraId="3FC626F3" w14:textId="77777777" w:rsidR="00E1626A" w:rsidRDefault="00F809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8013594" w:history="1">
            <w:r w:rsidR="00E1626A" w:rsidRPr="00C63F6F">
              <w:rPr>
                <w:rStyle w:val="Hyperlink"/>
                <w:noProof/>
              </w:rPr>
              <w:t>9</w:t>
            </w:r>
            <w:r w:rsidR="00E1626A">
              <w:rPr>
                <w:rFonts w:eastAsiaTheme="minorEastAsia"/>
                <w:noProof/>
                <w:lang w:eastAsia="en-AU"/>
              </w:rPr>
              <w:tab/>
            </w:r>
            <w:r w:rsidR="00E1626A" w:rsidRPr="00C63F6F">
              <w:rPr>
                <w:rStyle w:val="Hyperlink"/>
                <w:noProof/>
              </w:rPr>
              <w:t>Document version control and approval information.</w:t>
            </w:r>
            <w:r w:rsidR="00E1626A">
              <w:rPr>
                <w:noProof/>
                <w:webHidden/>
              </w:rPr>
              <w:tab/>
            </w:r>
            <w:r w:rsidR="00E1626A">
              <w:rPr>
                <w:noProof/>
                <w:webHidden/>
              </w:rPr>
              <w:fldChar w:fldCharType="begin"/>
            </w:r>
            <w:r w:rsidR="00E1626A">
              <w:rPr>
                <w:noProof/>
                <w:webHidden/>
              </w:rPr>
              <w:instrText xml:space="preserve"> PAGEREF _Toc148013594 \h </w:instrText>
            </w:r>
            <w:r w:rsidR="00E1626A">
              <w:rPr>
                <w:noProof/>
                <w:webHidden/>
              </w:rPr>
            </w:r>
            <w:r w:rsidR="00E1626A">
              <w:rPr>
                <w:noProof/>
                <w:webHidden/>
              </w:rPr>
              <w:fldChar w:fldCharType="separate"/>
            </w:r>
            <w:r w:rsidR="00E1626A">
              <w:rPr>
                <w:noProof/>
                <w:webHidden/>
              </w:rPr>
              <w:t>4</w:t>
            </w:r>
            <w:r w:rsidR="00E1626A">
              <w:rPr>
                <w:noProof/>
                <w:webHidden/>
              </w:rPr>
              <w:fldChar w:fldCharType="end"/>
            </w:r>
          </w:hyperlink>
        </w:p>
        <w:p w14:paraId="2FD10EAC" w14:textId="77777777" w:rsidR="00C817B2" w:rsidRDefault="00C817B2">
          <w:r>
            <w:rPr>
              <w:b/>
              <w:bCs/>
              <w:noProof/>
            </w:rPr>
            <w:fldChar w:fldCharType="end"/>
          </w:r>
        </w:p>
      </w:sdtContent>
    </w:sdt>
    <w:p w14:paraId="022CA086" w14:textId="77777777" w:rsidR="00C817B2" w:rsidRDefault="00C817B2"/>
    <w:p w14:paraId="0516E576" w14:textId="77777777" w:rsidR="00C817B2" w:rsidRDefault="00C817B2"/>
    <w:p w14:paraId="5A6D9CDC" w14:textId="77777777" w:rsidR="00C817B2" w:rsidRDefault="00C817B2">
      <w:pPr>
        <w:spacing w:after="160"/>
      </w:pPr>
      <w:r>
        <w:br w:type="page"/>
      </w:r>
    </w:p>
    <w:p w14:paraId="3A278F36" w14:textId="77777777" w:rsidR="00EE316D" w:rsidRDefault="00F8093A"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r w:rsidR="00C817B2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1AADD95F" w14:textId="77777777" w:rsidR="00C817B2" w:rsidRDefault="00C817B2"/>
    <w:p w14:paraId="1A78C152" w14:textId="77777777" w:rsidR="00C817B2" w:rsidRDefault="00C817B2">
      <w:pPr>
        <w:spacing w:after="160"/>
      </w:pPr>
      <w:r>
        <w:br w:type="page"/>
      </w:r>
    </w:p>
    <w:p w14:paraId="259D15EC" w14:textId="77777777" w:rsidR="00C817B2" w:rsidRDefault="00C817B2" w:rsidP="00C817B2">
      <w:pPr>
        <w:pStyle w:val="Heading1"/>
      </w:pPr>
      <w:bookmarkStart w:id="1" w:name="_Toc148013587"/>
      <w:r>
        <w:lastRenderedPageBreak/>
        <w:t>Minimum hardware and software requirements</w:t>
      </w:r>
      <w:bookmarkEnd w:id="1"/>
    </w:p>
    <w:p w14:paraId="165EBBE1" w14:textId="77777777" w:rsidR="00C817B2" w:rsidRDefault="00C817B2" w:rsidP="00C817B2">
      <w:pPr>
        <w:pStyle w:val="Heading1"/>
      </w:pPr>
      <w:bookmarkStart w:id="2" w:name="_Toc148013588"/>
      <w:r>
        <w:t>Safe use of the product</w:t>
      </w:r>
      <w:bookmarkEnd w:id="2"/>
    </w:p>
    <w:p w14:paraId="4B5A629B" w14:textId="77777777" w:rsidR="00C817B2" w:rsidRDefault="00C817B2" w:rsidP="00C817B2">
      <w:pPr>
        <w:pStyle w:val="Heading1"/>
      </w:pPr>
      <w:bookmarkStart w:id="3" w:name="_Toc148013589"/>
      <w:r>
        <w:t>Installation guide</w:t>
      </w:r>
      <w:bookmarkEnd w:id="3"/>
    </w:p>
    <w:p w14:paraId="6585B32A" w14:textId="77777777" w:rsidR="00C817B2" w:rsidRDefault="00C817B2" w:rsidP="00C817B2">
      <w:pPr>
        <w:pStyle w:val="Heading1"/>
      </w:pPr>
      <w:bookmarkStart w:id="4" w:name="_Toc148013590"/>
      <w:r>
        <w:t>Getting started guide</w:t>
      </w:r>
      <w:bookmarkEnd w:id="4"/>
    </w:p>
    <w:p w14:paraId="553750D0" w14:textId="77777777" w:rsidR="00C817B2" w:rsidRDefault="00C817B2" w:rsidP="00C817B2">
      <w:pPr>
        <w:pStyle w:val="Heading1"/>
      </w:pPr>
      <w:bookmarkStart w:id="5" w:name="_Toc148013591"/>
      <w:r>
        <w:t>Major features and functions of the product</w:t>
      </w:r>
      <w:bookmarkEnd w:id="5"/>
    </w:p>
    <w:p w14:paraId="46240D62" w14:textId="77777777" w:rsidR="00C817B2" w:rsidRDefault="00C817B2" w:rsidP="00C817B2">
      <w:pPr>
        <w:pStyle w:val="Heading1"/>
      </w:pPr>
      <w:bookmarkStart w:id="6" w:name="_Toc148013592"/>
      <w:r>
        <w:t>Error messages and troubleshooting guide</w:t>
      </w:r>
      <w:bookmarkEnd w:id="6"/>
    </w:p>
    <w:p w14:paraId="70224FED" w14:textId="77777777" w:rsidR="00C817B2" w:rsidRDefault="00C817B2" w:rsidP="00C817B2">
      <w:pPr>
        <w:pStyle w:val="Heading1"/>
      </w:pPr>
      <w:bookmarkStart w:id="7" w:name="_Toc148013593"/>
      <w:r>
        <w:t>Product developer contact information</w:t>
      </w:r>
      <w:bookmarkEnd w:id="7"/>
    </w:p>
    <w:p w14:paraId="6F612371" w14:textId="77777777" w:rsidR="00C817B2" w:rsidRDefault="00C817B2" w:rsidP="00C817B2">
      <w:pPr>
        <w:pStyle w:val="Heading1"/>
      </w:pPr>
      <w:bookmarkStart w:id="8" w:name="_Toc148013594"/>
      <w:r>
        <w:t>Document version control and approval information.</w:t>
      </w:r>
      <w:bookmarkEnd w:id="8"/>
    </w:p>
    <w:sectPr w:rsidR="00C817B2" w:rsidSect="005A5E05">
      <w:headerReference w:type="default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113B0" w14:textId="77777777" w:rsidR="004813AB" w:rsidRDefault="004813AB" w:rsidP="00EE316D">
      <w:pPr>
        <w:spacing w:line="240" w:lineRule="auto"/>
      </w:pPr>
      <w:r>
        <w:separator/>
      </w:r>
    </w:p>
  </w:endnote>
  <w:endnote w:type="continuationSeparator" w:id="0">
    <w:p w14:paraId="20D29BF7" w14:textId="77777777" w:rsidR="004813AB" w:rsidRDefault="004813AB" w:rsidP="00EE3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46BE" w14:textId="77777777" w:rsidR="00EE316D" w:rsidRDefault="00C2349D">
    <w:fldSimple w:instr=" FILENAME   \* MERGEFORMAT ">
      <w:r w:rsidR="004813AB">
        <w:rPr>
          <w:noProof/>
        </w:rPr>
        <w:t>Document14</w:t>
      </w:r>
    </w:fldSimple>
    <w:r w:rsidR="00F03EAD">
      <w:ptab w:relativeTo="margin" w:alignment="center" w:leader="none"/>
    </w:r>
    <w:r w:rsidR="00481754">
      <w:fldChar w:fldCharType="begin"/>
    </w:r>
    <w:r w:rsidR="00481754">
      <w:instrText xml:space="preserve"> PAGE  \* Arabic  \* MERGEFORMAT </w:instrText>
    </w:r>
    <w:r w:rsidR="00481754">
      <w:fldChar w:fldCharType="separate"/>
    </w:r>
    <w:r w:rsidR="00481754">
      <w:rPr>
        <w:noProof/>
      </w:rPr>
      <w:t>1</w:t>
    </w:r>
    <w:r w:rsidR="00481754">
      <w:fldChar w:fldCharType="end"/>
    </w:r>
    <w:r w:rsidR="00F03EAD">
      <w:ptab w:relativeTo="margin" w:alignment="right" w:leader="none"/>
    </w:r>
    <w:r w:rsidR="00481754">
      <w:t>v1.0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DCB08" w14:textId="77777777" w:rsidR="00F03EAD" w:rsidRDefault="005A5E05">
    <w:pPr>
      <w:pStyle w:val="Footer"/>
    </w:pPr>
    <w:r>
      <w:t>Zoom User Guide12102023</w:t>
    </w:r>
    <w:r>
      <w:ptab w:relativeTo="margin" w:alignment="center" w:leader="none"/>
    </w:r>
    <w:r>
      <w:ptab w:relativeTo="margin" w:alignment="right" w:leader="none"/>
    </w:r>
    <w:r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F261A" w14:textId="77777777" w:rsidR="004813AB" w:rsidRDefault="004813AB" w:rsidP="00EE316D">
      <w:pPr>
        <w:spacing w:line="240" w:lineRule="auto"/>
      </w:pPr>
      <w:r>
        <w:separator/>
      </w:r>
    </w:p>
  </w:footnote>
  <w:footnote w:type="continuationSeparator" w:id="0">
    <w:p w14:paraId="0F47D9EB" w14:textId="77777777" w:rsidR="004813AB" w:rsidRDefault="004813AB" w:rsidP="00EE3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BAFB0" w14:textId="7BF0C3B2" w:rsidR="00545023" w:rsidRDefault="003A76DF" w:rsidP="00545023">
    <w:pPr>
      <w:tabs>
        <w:tab w:val="left" w:pos="395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87115CD" wp14:editId="755E1ABB">
          <wp:simplePos x="0" y="0"/>
          <wp:positionH relativeFrom="margin">
            <wp:posOffset>4699221</wp:posOffset>
          </wp:positionH>
          <wp:positionV relativeFrom="paragraph">
            <wp:posOffset>15267</wp:posOffset>
          </wp:positionV>
          <wp:extent cx="1207135" cy="2374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237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alias w:val="Title"/>
        <w:tag w:val=""/>
        <w:id w:val="-1527256165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BF2">
          <w:t>Zoom User Guide</w:t>
        </w:r>
      </w:sdtContent>
    </w:sdt>
    <w:r>
      <w:t xml:space="preserve"> </w:t>
    </w:r>
    <w:r w:rsidR="0066520B">
      <w:ptab w:relativeTo="margin" w:alignment="center" w:leader="none"/>
    </w:r>
    <w:r w:rsidR="0066520B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D9B"/>
    <w:multiLevelType w:val="hybridMultilevel"/>
    <w:tmpl w:val="F326B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A4315"/>
    <w:multiLevelType w:val="multilevel"/>
    <w:tmpl w:val="8494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BA5467"/>
    <w:multiLevelType w:val="hybridMultilevel"/>
    <w:tmpl w:val="90FA396E"/>
    <w:lvl w:ilvl="0" w:tplc="FD206CF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055F0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BEA1E9D"/>
    <w:multiLevelType w:val="hybridMultilevel"/>
    <w:tmpl w:val="5D1C7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AB"/>
    <w:rsid w:val="00081D74"/>
    <w:rsid w:val="000C5C4B"/>
    <w:rsid w:val="00105260"/>
    <w:rsid w:val="001F2F2A"/>
    <w:rsid w:val="00380952"/>
    <w:rsid w:val="003A76DF"/>
    <w:rsid w:val="003B00CA"/>
    <w:rsid w:val="003F2878"/>
    <w:rsid w:val="00437BF2"/>
    <w:rsid w:val="004813AB"/>
    <w:rsid w:val="00481754"/>
    <w:rsid w:val="00485870"/>
    <w:rsid w:val="00545023"/>
    <w:rsid w:val="005A5E05"/>
    <w:rsid w:val="005C60F6"/>
    <w:rsid w:val="0066520B"/>
    <w:rsid w:val="0069713F"/>
    <w:rsid w:val="008E03F5"/>
    <w:rsid w:val="00AE6C47"/>
    <w:rsid w:val="00C2349D"/>
    <w:rsid w:val="00C817B2"/>
    <w:rsid w:val="00D640BB"/>
    <w:rsid w:val="00D864F0"/>
    <w:rsid w:val="00E136DF"/>
    <w:rsid w:val="00E1626A"/>
    <w:rsid w:val="00EE316D"/>
    <w:rsid w:val="00F03EAD"/>
    <w:rsid w:val="00F8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70A00"/>
  <w15:chartTrackingRefBased/>
  <w15:docId w15:val="{187ED90C-76FC-4A52-97C9-7F2D5F5D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26A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6A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78F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7B2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7B2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7B2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7B2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7B2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7B2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7B2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26A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478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647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78F"/>
  </w:style>
  <w:style w:type="paragraph" w:styleId="Footer">
    <w:name w:val="footer"/>
    <w:basedOn w:val="Normal"/>
    <w:link w:val="FooterChar"/>
    <w:uiPriority w:val="99"/>
    <w:unhideWhenUsed/>
    <w:rsid w:val="008647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78F"/>
  </w:style>
  <w:style w:type="paragraph" w:styleId="ListParagraph">
    <w:name w:val="List Paragraph"/>
    <w:basedOn w:val="Normal"/>
    <w:uiPriority w:val="34"/>
    <w:qFormat/>
    <w:rsid w:val="00C11C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D07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079D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F03EA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817B2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7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7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7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7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7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7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C817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17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tudents\Users\30024539\Desktop\Public%20ICTICT309\Murray%20Tafe%20User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373858-26E9-4567-B960-CA52C64B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Murray Tafe User Guide Template</Template>
  <TotalTime>3</TotalTime>
  <Pages>5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>Murray Tafe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Zoom User Guide</dc:title>
  <dc:subject>Murray tafe</dc:subject>
  <dc:creator>Tyler Cole-Frost</dc:creator>
  <cp:keywords/>
  <dc:description/>
  <cp:lastModifiedBy>Tyler Cole-Frost</cp:lastModifiedBy>
  <cp:revision>3</cp:revision>
  <dcterms:created xsi:type="dcterms:W3CDTF">2023-10-12T03:47:00Z</dcterms:created>
  <dcterms:modified xsi:type="dcterms:W3CDTF">2023-10-12T04:22:00Z</dcterms:modified>
</cp:coreProperties>
</file>